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651A3" w14:textId="591A887E" w:rsidR="007503AC" w:rsidRPr="00C56B19" w:rsidRDefault="007503AC" w:rsidP="00C56B19">
      <w:pPr>
        <w:pStyle w:val="Heading1"/>
        <w:jc w:val="left"/>
      </w:pPr>
      <w:r>
        <w:t>Standard Unity Asset EULA</w:t>
      </w:r>
    </w:p>
    <w:p w14:paraId="3576BE05" w14:textId="77777777" w:rsidR="007503AC" w:rsidRPr="00F8561D" w:rsidRDefault="007503AC" w:rsidP="007503AC">
      <w:pPr>
        <w:pStyle w:val="ListParagraph"/>
        <w:numPr>
          <w:ilvl w:val="0"/>
          <w:numId w:val="19"/>
        </w:numPr>
      </w:pPr>
      <w:hyperlink r:id="rId8" w:history="1">
        <w:r w:rsidRPr="00F8561D">
          <w:rPr>
            <w:rStyle w:val="Hyperlink"/>
            <w:sz w:val="24"/>
            <w:szCs w:val="24"/>
          </w:rPr>
          <w:t>Basic Motions FREE</w:t>
        </w:r>
      </w:hyperlink>
      <w:r w:rsidRPr="00F8561D">
        <w:rPr>
          <w:sz w:val="24"/>
          <w:szCs w:val="24"/>
        </w:rPr>
        <w:t xml:space="preserve"> - Kevin Iglesias</w:t>
      </w:r>
      <w:r>
        <w:rPr>
          <w:sz w:val="24"/>
          <w:szCs w:val="24"/>
        </w:rPr>
        <w:t xml:space="preserve"> (Not in use)</w:t>
      </w:r>
    </w:p>
    <w:p w14:paraId="27649D8F" w14:textId="77777777" w:rsidR="007503AC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9" w:history="1">
        <w:r w:rsidRPr="00F8561D">
          <w:rPr>
            <w:rStyle w:val="Hyperlink"/>
            <w:sz w:val="24"/>
            <w:szCs w:val="24"/>
          </w:rPr>
          <w:t>Clean Settings UI</w:t>
        </w:r>
      </w:hyperlink>
      <w:r>
        <w:rPr>
          <w:sz w:val="24"/>
          <w:szCs w:val="24"/>
        </w:rPr>
        <w:t xml:space="preserve"> – Landan Lloyd</w:t>
      </w:r>
    </w:p>
    <w:p w14:paraId="59FD4553" w14:textId="7A883E5C" w:rsidR="007503AC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10" w:history="1">
        <w:proofErr w:type="spellStart"/>
        <w:r w:rsidRPr="00F8561D">
          <w:rPr>
            <w:rStyle w:val="Hyperlink"/>
            <w:sz w:val="24"/>
            <w:szCs w:val="24"/>
          </w:rPr>
          <w:t>Colorable</w:t>
        </w:r>
        <w:proofErr w:type="spellEnd"/>
        <w:r w:rsidRPr="00F8561D">
          <w:rPr>
            <w:rStyle w:val="Hyperlink"/>
            <w:sz w:val="24"/>
            <w:szCs w:val="24"/>
          </w:rPr>
          <w:t xml:space="preserve"> Office Chair</w:t>
        </w:r>
      </w:hyperlink>
      <w:r>
        <w:rPr>
          <w:sz w:val="24"/>
          <w:szCs w:val="24"/>
        </w:rPr>
        <w:t xml:space="preserve"> – Azusa</w:t>
      </w:r>
    </w:p>
    <w:p w14:paraId="57CD59F7" w14:textId="7AF4D668" w:rsidR="00C56B19" w:rsidRDefault="00C56B19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11" w:anchor="content" w:history="1">
        <w:r w:rsidRPr="00C56B19">
          <w:rPr>
            <w:rStyle w:val="Hyperlink"/>
            <w:sz w:val="24"/>
            <w:szCs w:val="24"/>
          </w:rPr>
          <w:t xml:space="preserve">Door Free Pack </w:t>
        </w:r>
        <w:proofErr w:type="spellStart"/>
        <w:r w:rsidRPr="00C56B19">
          <w:rPr>
            <w:rStyle w:val="Hyperlink"/>
            <w:sz w:val="24"/>
            <w:szCs w:val="24"/>
          </w:rPr>
          <w:t>Aferar</w:t>
        </w:r>
        <w:proofErr w:type="spellEnd"/>
      </w:hyperlink>
      <w:r>
        <w:rPr>
          <w:sz w:val="24"/>
          <w:szCs w:val="24"/>
        </w:rPr>
        <w:t xml:space="preserve"> – Andrey </w:t>
      </w:r>
      <w:proofErr w:type="spellStart"/>
      <w:r>
        <w:rPr>
          <w:sz w:val="24"/>
          <w:szCs w:val="24"/>
        </w:rPr>
        <w:t>Ferar</w:t>
      </w:r>
      <w:proofErr w:type="spellEnd"/>
    </w:p>
    <w:p w14:paraId="64595AD7" w14:textId="77777777" w:rsidR="007503AC" w:rsidRPr="00F8561D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12" w:history="1">
        <w:r w:rsidRPr="00F8561D">
          <w:rPr>
            <w:rStyle w:val="Hyperlink"/>
            <w:sz w:val="24"/>
            <w:szCs w:val="24"/>
          </w:rPr>
          <w:t>Everyday Motion Pack Free</w:t>
        </w:r>
      </w:hyperlink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gizmozman</w:t>
      </w:r>
      <w:proofErr w:type="spellEnd"/>
    </w:p>
    <w:p w14:paraId="52FED434" w14:textId="265C4BAD" w:rsidR="007503AC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13" w:history="1">
        <w:r w:rsidRPr="00F8561D">
          <w:rPr>
            <w:rStyle w:val="Hyperlink"/>
            <w:sz w:val="24"/>
            <w:szCs w:val="24"/>
          </w:rPr>
          <w:t>HDRP Furniture Pack</w:t>
        </w:r>
      </w:hyperlink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Tridify</w:t>
      </w:r>
      <w:proofErr w:type="spellEnd"/>
    </w:p>
    <w:p w14:paraId="3DCFEF35" w14:textId="2EC41A0E" w:rsidR="00C56B19" w:rsidRDefault="00C56B19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14" w:history="1">
        <w:r w:rsidRPr="00F8561D">
          <w:rPr>
            <w:rStyle w:val="Hyperlink"/>
            <w:sz w:val="24"/>
            <w:szCs w:val="24"/>
          </w:rPr>
          <w:t>Interior Props Pack Asset</w:t>
        </w:r>
      </w:hyperlink>
      <w:r w:rsidRPr="00F8561D">
        <w:rPr>
          <w:sz w:val="24"/>
          <w:szCs w:val="24"/>
        </w:rPr>
        <w:t xml:space="preserve"> – reach the </w:t>
      </w:r>
      <w:proofErr w:type="spellStart"/>
      <w:r w:rsidRPr="00F8561D">
        <w:rPr>
          <w:sz w:val="24"/>
          <w:szCs w:val="24"/>
        </w:rPr>
        <w:t>enD</w:t>
      </w:r>
      <w:proofErr w:type="spellEnd"/>
    </w:p>
    <w:p w14:paraId="4F2C03A0" w14:textId="201C58D2" w:rsidR="00C56B19" w:rsidRPr="00C56B19" w:rsidRDefault="00C56B19" w:rsidP="00C56B19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15" w:history="1">
        <w:r w:rsidRPr="00C56B19">
          <w:rPr>
            <w:rStyle w:val="Hyperlink"/>
            <w:sz w:val="24"/>
            <w:szCs w:val="24"/>
          </w:rPr>
          <w:t>Low Poly Office Props</w:t>
        </w:r>
        <w:r w:rsidRPr="00C56B19">
          <w:rPr>
            <w:rStyle w:val="Hyperlink"/>
            <w:sz w:val="24"/>
            <w:szCs w:val="24"/>
          </w:rPr>
          <w:t xml:space="preserve"> </w:t>
        </w:r>
        <w:r w:rsidRPr="00C56B19">
          <w:rPr>
            <w:rStyle w:val="Hyperlink"/>
            <w:sz w:val="24"/>
            <w:szCs w:val="24"/>
          </w:rPr>
          <w:t>LITE</w:t>
        </w:r>
      </w:hyperlink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RRFreelance</w:t>
      </w:r>
      <w:proofErr w:type="spellEnd"/>
    </w:p>
    <w:p w14:paraId="151FB086" w14:textId="77777777" w:rsidR="007503AC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16" w:history="1">
        <w:r w:rsidRPr="000A136D">
          <w:rPr>
            <w:rStyle w:val="Hyperlink"/>
            <w:sz w:val="24"/>
            <w:szCs w:val="24"/>
          </w:rPr>
          <w:t>Magic Mirror Lite</w:t>
        </w:r>
      </w:hyperlink>
      <w:r w:rsidRPr="00F8561D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F8561D">
        <w:rPr>
          <w:sz w:val="24"/>
          <w:szCs w:val="24"/>
        </w:rPr>
        <w:t xml:space="preserve"> </w:t>
      </w:r>
      <w:r>
        <w:rPr>
          <w:sz w:val="24"/>
          <w:szCs w:val="24"/>
        </w:rPr>
        <w:t>Digital Ruby</w:t>
      </w:r>
    </w:p>
    <w:p w14:paraId="7BC3D227" w14:textId="77777777" w:rsidR="007503AC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17" w:history="1">
        <w:r w:rsidRPr="000A136D">
          <w:rPr>
            <w:rStyle w:val="Hyperlink"/>
            <w:sz w:val="24"/>
            <w:szCs w:val="24"/>
          </w:rPr>
          <w:t>MCS caves overhangs</w:t>
        </w:r>
      </w:hyperlink>
      <w:r>
        <w:rPr>
          <w:sz w:val="24"/>
          <w:szCs w:val="24"/>
        </w:rPr>
        <w:t xml:space="preserve"> – Nathaniel </w:t>
      </w:r>
      <w:proofErr w:type="spellStart"/>
      <w:r>
        <w:rPr>
          <w:sz w:val="24"/>
          <w:szCs w:val="24"/>
        </w:rPr>
        <w:t>Doldersum</w:t>
      </w:r>
      <w:proofErr w:type="spellEnd"/>
      <w:r>
        <w:rPr>
          <w:sz w:val="24"/>
          <w:szCs w:val="24"/>
        </w:rPr>
        <w:t xml:space="preserve"> (Paid)</w:t>
      </w:r>
    </w:p>
    <w:p w14:paraId="22621B54" w14:textId="2B0A6FD4" w:rsidR="007503AC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18" w:history="1">
        <w:r w:rsidRPr="00AB58A3">
          <w:rPr>
            <w:rStyle w:val="Hyperlink"/>
            <w:sz w:val="24"/>
            <w:szCs w:val="24"/>
          </w:rPr>
          <w:t>Mesh Combine Studio 2</w:t>
        </w:r>
      </w:hyperlink>
      <w:r>
        <w:rPr>
          <w:sz w:val="24"/>
          <w:szCs w:val="24"/>
        </w:rPr>
        <w:t xml:space="preserve"> – Nathaniel </w:t>
      </w:r>
      <w:proofErr w:type="spellStart"/>
      <w:r>
        <w:rPr>
          <w:sz w:val="24"/>
          <w:szCs w:val="24"/>
        </w:rPr>
        <w:t>Doldersum</w:t>
      </w:r>
      <w:proofErr w:type="spellEnd"/>
      <w:r>
        <w:rPr>
          <w:sz w:val="24"/>
          <w:szCs w:val="24"/>
        </w:rPr>
        <w:t xml:space="preserve"> (Paid)</w:t>
      </w:r>
    </w:p>
    <w:p w14:paraId="4A70E4D1" w14:textId="07A6E06F" w:rsidR="001424E2" w:rsidRDefault="001424E2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19" w:history="1">
        <w:r w:rsidRPr="001424E2">
          <w:rPr>
            <w:rStyle w:val="Hyperlink"/>
            <w:sz w:val="24"/>
            <w:szCs w:val="24"/>
          </w:rPr>
          <w:t>Modern Minimalist Sofa</w:t>
        </w:r>
      </w:hyperlink>
      <w:r>
        <w:rPr>
          <w:sz w:val="24"/>
          <w:szCs w:val="24"/>
        </w:rPr>
        <w:t xml:space="preserve"> – Joe Louis Robinson</w:t>
      </w:r>
    </w:p>
    <w:p w14:paraId="28BF346B" w14:textId="77777777" w:rsidR="007503AC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20" w:history="1">
        <w:r w:rsidRPr="00AB58A3">
          <w:rPr>
            <w:rStyle w:val="Hyperlink"/>
            <w:sz w:val="24"/>
            <w:szCs w:val="24"/>
          </w:rPr>
          <w:t>Office Room Furniture</w:t>
        </w:r>
      </w:hyperlink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Elcanetay</w:t>
      </w:r>
      <w:proofErr w:type="spellEnd"/>
    </w:p>
    <w:p w14:paraId="4A4AAA9D" w14:textId="77777777" w:rsidR="007503AC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21" w:history="1">
        <w:r w:rsidRPr="00AB58A3">
          <w:rPr>
            <w:rStyle w:val="Hyperlink"/>
            <w:sz w:val="24"/>
            <w:szCs w:val="24"/>
          </w:rPr>
          <w:t>Paintings Free</w:t>
        </w:r>
      </w:hyperlink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Webcadabra</w:t>
      </w:r>
      <w:proofErr w:type="spellEnd"/>
    </w:p>
    <w:p w14:paraId="2D80164A" w14:textId="27FCB308" w:rsidR="007503AC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22" w:history="1">
        <w:r w:rsidRPr="00AB58A3">
          <w:rPr>
            <w:rStyle w:val="Hyperlink"/>
            <w:sz w:val="24"/>
            <w:szCs w:val="24"/>
          </w:rPr>
          <w:t>Pictures Mini pack</w:t>
        </w:r>
      </w:hyperlink>
      <w:r>
        <w:rPr>
          <w:sz w:val="24"/>
          <w:szCs w:val="24"/>
        </w:rPr>
        <w:t xml:space="preserve"> – Tatiana </w:t>
      </w:r>
      <w:proofErr w:type="spellStart"/>
      <w:r>
        <w:rPr>
          <w:sz w:val="24"/>
          <w:szCs w:val="24"/>
        </w:rPr>
        <w:t>Gladkaya</w:t>
      </w:r>
      <w:proofErr w:type="spellEnd"/>
    </w:p>
    <w:p w14:paraId="246CEFEE" w14:textId="64B01171" w:rsidR="001424E2" w:rsidRDefault="001424E2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23" w:history="1">
        <w:r w:rsidRPr="001424E2">
          <w:rPr>
            <w:rStyle w:val="Hyperlink"/>
            <w:sz w:val="24"/>
            <w:szCs w:val="24"/>
          </w:rPr>
          <w:t>POLYGON Prototype</w:t>
        </w:r>
      </w:hyperlink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Synty</w:t>
      </w:r>
      <w:proofErr w:type="spellEnd"/>
      <w:r>
        <w:rPr>
          <w:sz w:val="24"/>
          <w:szCs w:val="24"/>
        </w:rPr>
        <w:t xml:space="preserve"> Studios (Paid)</w:t>
      </w:r>
    </w:p>
    <w:p w14:paraId="25E3D2C7" w14:textId="77777777" w:rsidR="007503AC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24" w:history="1">
        <w:proofErr w:type="spellStart"/>
        <w:r w:rsidRPr="00AB58A3">
          <w:rPr>
            <w:rStyle w:val="Hyperlink"/>
            <w:sz w:val="24"/>
            <w:szCs w:val="24"/>
          </w:rPr>
          <w:t>RealTime</w:t>
        </w:r>
        <w:proofErr w:type="spellEnd"/>
        <w:r w:rsidRPr="00AB58A3">
          <w:rPr>
            <w:rStyle w:val="Hyperlink"/>
            <w:sz w:val="24"/>
            <w:szCs w:val="24"/>
          </w:rPr>
          <w:t xml:space="preserve"> Painting</w:t>
        </w:r>
      </w:hyperlink>
      <w:r>
        <w:rPr>
          <w:sz w:val="24"/>
          <w:szCs w:val="24"/>
        </w:rPr>
        <w:t xml:space="preserve"> – CodeArtist.mx</w:t>
      </w:r>
    </w:p>
    <w:p w14:paraId="3019D11E" w14:textId="77777777" w:rsidR="007503AC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25" w:history="1">
        <w:r w:rsidRPr="00AB58A3">
          <w:rPr>
            <w:rStyle w:val="Hyperlink"/>
            <w:sz w:val="24"/>
            <w:szCs w:val="24"/>
          </w:rPr>
          <w:t>Simple Low Poly Sports Car</w:t>
        </w:r>
      </w:hyperlink>
      <w:r>
        <w:rPr>
          <w:sz w:val="24"/>
          <w:szCs w:val="24"/>
        </w:rPr>
        <w:t xml:space="preserve"> – Hirschknoten3D</w:t>
      </w:r>
    </w:p>
    <w:p w14:paraId="697847E8" w14:textId="77777777" w:rsidR="007503AC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26" w:history="1">
        <w:r w:rsidRPr="00AB58A3">
          <w:rPr>
            <w:rStyle w:val="Hyperlink"/>
            <w:sz w:val="24"/>
            <w:szCs w:val="24"/>
          </w:rPr>
          <w:t>Simple Sky Cartoon assets</w:t>
        </w:r>
      </w:hyperlink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Synty</w:t>
      </w:r>
      <w:proofErr w:type="spellEnd"/>
      <w:r>
        <w:rPr>
          <w:sz w:val="24"/>
          <w:szCs w:val="24"/>
        </w:rPr>
        <w:t xml:space="preserve"> Studios</w:t>
      </w:r>
    </w:p>
    <w:p w14:paraId="466B9195" w14:textId="77777777" w:rsidR="007503AC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27" w:history="1">
        <w:r w:rsidRPr="00AB58A3">
          <w:rPr>
            <w:rStyle w:val="Hyperlink"/>
            <w:sz w:val="24"/>
            <w:szCs w:val="24"/>
          </w:rPr>
          <w:t>Snaps Prototype | Office</w:t>
        </w:r>
      </w:hyperlink>
      <w:r>
        <w:rPr>
          <w:sz w:val="24"/>
          <w:szCs w:val="24"/>
        </w:rPr>
        <w:t xml:space="preserve"> – Asset Store Originals</w:t>
      </w:r>
    </w:p>
    <w:p w14:paraId="27BCD619" w14:textId="77777777" w:rsidR="007503AC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28" w:history="1">
        <w:r w:rsidRPr="00AB58A3">
          <w:rPr>
            <w:rStyle w:val="Hyperlink"/>
            <w:sz w:val="24"/>
            <w:szCs w:val="24"/>
          </w:rPr>
          <w:t>Sports Car Model and Shader</w:t>
        </w:r>
      </w:hyperlink>
      <w:r>
        <w:rPr>
          <w:sz w:val="24"/>
          <w:szCs w:val="24"/>
        </w:rPr>
        <w:t xml:space="preserve"> – Mehdi </w:t>
      </w:r>
      <w:proofErr w:type="spellStart"/>
      <w:r>
        <w:rPr>
          <w:sz w:val="24"/>
          <w:szCs w:val="24"/>
        </w:rPr>
        <w:t>Rabiee</w:t>
      </w:r>
      <w:proofErr w:type="spellEnd"/>
    </w:p>
    <w:p w14:paraId="126E562D" w14:textId="77777777" w:rsidR="007503AC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29" w:history="1">
        <w:r w:rsidRPr="00AB58A3">
          <w:rPr>
            <w:rStyle w:val="Hyperlink"/>
            <w:sz w:val="24"/>
            <w:szCs w:val="24"/>
          </w:rPr>
          <w:t>Tablet based Single Camera System</w:t>
        </w:r>
      </w:hyperlink>
      <w:r>
        <w:rPr>
          <w:sz w:val="24"/>
          <w:szCs w:val="24"/>
        </w:rPr>
        <w:t xml:space="preserve"> – Mr Andrew Chapman</w:t>
      </w:r>
    </w:p>
    <w:p w14:paraId="2DECAEB3" w14:textId="77777777" w:rsidR="007503AC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30" w:history="1">
        <w:r w:rsidRPr="00AB58A3">
          <w:rPr>
            <w:rStyle w:val="Hyperlink"/>
            <w:sz w:val="24"/>
            <w:szCs w:val="24"/>
          </w:rPr>
          <w:t>Winter Forest Environment</w:t>
        </w:r>
      </w:hyperlink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TriForge</w:t>
      </w:r>
      <w:proofErr w:type="spellEnd"/>
      <w:r>
        <w:rPr>
          <w:sz w:val="24"/>
          <w:szCs w:val="24"/>
        </w:rPr>
        <w:t xml:space="preserve"> Assets (Paid)</w:t>
      </w:r>
    </w:p>
    <w:p w14:paraId="6BF6E543" w14:textId="77777777" w:rsidR="007503AC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31" w:history="1">
        <w:r w:rsidRPr="00AB58A3">
          <w:rPr>
            <w:rStyle w:val="Hyperlink"/>
            <w:sz w:val="24"/>
            <w:szCs w:val="24"/>
          </w:rPr>
          <w:t>Wooden Floor Materials</w:t>
        </w:r>
      </w:hyperlink>
      <w:r>
        <w:rPr>
          <w:sz w:val="24"/>
          <w:szCs w:val="24"/>
        </w:rPr>
        <w:t xml:space="preserve"> – Casual2D</w:t>
      </w:r>
    </w:p>
    <w:p w14:paraId="79C62C2E" w14:textId="77777777" w:rsidR="007503AC" w:rsidRDefault="007503AC" w:rsidP="007503AC">
      <w:pPr>
        <w:pStyle w:val="ListParagraph"/>
        <w:numPr>
          <w:ilvl w:val="0"/>
          <w:numId w:val="19"/>
        </w:numPr>
        <w:rPr>
          <w:sz w:val="24"/>
          <w:szCs w:val="24"/>
        </w:rPr>
      </w:pPr>
      <w:hyperlink r:id="rId32" w:history="1">
        <w:r w:rsidRPr="00AB58A3">
          <w:rPr>
            <w:rStyle w:val="Hyperlink"/>
            <w:sz w:val="24"/>
            <w:szCs w:val="24"/>
          </w:rPr>
          <w:t>Wood Pattern Material</w:t>
        </w:r>
      </w:hyperlink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FrOzBi</w:t>
      </w:r>
      <w:proofErr w:type="spellEnd"/>
    </w:p>
    <w:p w14:paraId="4299CFD4" w14:textId="77777777" w:rsidR="007503AC" w:rsidRPr="007B3CCC" w:rsidRDefault="007503AC" w:rsidP="007503AC">
      <w:pPr>
        <w:pStyle w:val="ListParagraph"/>
        <w:numPr>
          <w:ilvl w:val="0"/>
          <w:numId w:val="19"/>
        </w:numPr>
        <w:rPr>
          <w:rStyle w:val="Strong"/>
          <w:b w:val="0"/>
          <w:bCs w:val="0"/>
          <w:sz w:val="24"/>
          <w:szCs w:val="24"/>
        </w:rPr>
      </w:pPr>
      <w:hyperlink r:id="rId33" w:history="1">
        <w:proofErr w:type="spellStart"/>
        <w:r w:rsidRPr="007B3CCC">
          <w:rPr>
            <w:rStyle w:val="Hyperlink"/>
            <w:sz w:val="24"/>
            <w:szCs w:val="24"/>
          </w:rPr>
          <w:t>Yughues</w:t>
        </w:r>
        <w:proofErr w:type="spellEnd"/>
        <w:r w:rsidRPr="007B3CCC">
          <w:rPr>
            <w:rStyle w:val="Hyperlink"/>
            <w:sz w:val="24"/>
            <w:szCs w:val="24"/>
          </w:rPr>
          <w:t xml:space="preserve"> Free Wooden Floor Materials</w:t>
        </w:r>
      </w:hyperlink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Nobiax</w:t>
      </w:r>
      <w:proofErr w:type="spellEnd"/>
      <w:r>
        <w:rPr>
          <w:sz w:val="24"/>
          <w:szCs w:val="24"/>
        </w:rPr>
        <w:t xml:space="preserve"> / </w:t>
      </w:r>
      <w:proofErr w:type="spellStart"/>
      <w:r>
        <w:rPr>
          <w:sz w:val="24"/>
          <w:szCs w:val="24"/>
        </w:rPr>
        <w:t>Yughues</w:t>
      </w:r>
      <w:proofErr w:type="spellEnd"/>
    </w:p>
    <w:p w14:paraId="29086D0C" w14:textId="434C31A3" w:rsidR="007503AC" w:rsidRDefault="007503AC" w:rsidP="00B519F2"/>
    <w:p w14:paraId="5D19109B" w14:textId="1326F0E8" w:rsidR="007503AC" w:rsidRDefault="007503AC" w:rsidP="007503AC">
      <w:pPr>
        <w:pStyle w:val="Heading1"/>
        <w:jc w:val="left"/>
      </w:pPr>
      <w:r>
        <w:t>Public Domain</w:t>
      </w:r>
    </w:p>
    <w:p w14:paraId="107E0A29" w14:textId="47A13ED6" w:rsidR="007503AC" w:rsidRPr="00C56B19" w:rsidRDefault="007503AC" w:rsidP="007503AC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r:id="rId34" w:history="1">
        <w:r w:rsidRPr="00C56B19">
          <w:rPr>
            <w:rStyle w:val="Hyperlink"/>
            <w:sz w:val="24"/>
            <w:szCs w:val="24"/>
          </w:rPr>
          <w:t>The Thundershower</w:t>
        </w:r>
      </w:hyperlink>
      <w:r w:rsidRPr="00C56B19">
        <w:rPr>
          <w:sz w:val="24"/>
          <w:szCs w:val="24"/>
        </w:rPr>
        <w:t xml:space="preserve"> – Henry Lyman </w:t>
      </w:r>
      <w:proofErr w:type="spellStart"/>
      <w:r w:rsidRPr="00C56B19">
        <w:rPr>
          <w:sz w:val="24"/>
          <w:szCs w:val="24"/>
        </w:rPr>
        <w:t>Sayen</w:t>
      </w:r>
      <w:proofErr w:type="spellEnd"/>
    </w:p>
    <w:p w14:paraId="0FF46705" w14:textId="28856D89" w:rsidR="007503AC" w:rsidRPr="00C56B19" w:rsidRDefault="007503AC" w:rsidP="007503AC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r:id="rId35" w:history="1">
        <w:r w:rsidRPr="00C56B19">
          <w:rPr>
            <w:rStyle w:val="Hyperlink"/>
            <w:sz w:val="24"/>
            <w:szCs w:val="24"/>
          </w:rPr>
          <w:t>Fruit pattern</w:t>
        </w:r>
      </w:hyperlink>
      <w:r w:rsidRPr="00C56B19">
        <w:rPr>
          <w:sz w:val="24"/>
          <w:szCs w:val="24"/>
        </w:rPr>
        <w:t xml:space="preserve"> </w:t>
      </w:r>
      <w:r w:rsidRPr="00C56B19">
        <w:rPr>
          <w:sz w:val="24"/>
          <w:szCs w:val="24"/>
        </w:rPr>
        <w:t>–</w:t>
      </w:r>
      <w:r w:rsidRPr="00C56B19">
        <w:rPr>
          <w:sz w:val="24"/>
          <w:szCs w:val="24"/>
        </w:rPr>
        <w:t xml:space="preserve"> </w:t>
      </w:r>
      <w:r w:rsidRPr="00C56B19">
        <w:rPr>
          <w:sz w:val="24"/>
          <w:szCs w:val="24"/>
        </w:rPr>
        <w:t>William Morris</w:t>
      </w:r>
    </w:p>
    <w:p w14:paraId="07C83DF3" w14:textId="5D3E1C6B" w:rsidR="007503AC" w:rsidRPr="00C56B19" w:rsidRDefault="00C56B19" w:rsidP="007503AC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r:id="rId36" w:history="1">
        <w:r w:rsidRPr="00C56B19">
          <w:rPr>
            <w:rStyle w:val="Hyperlink"/>
            <w:sz w:val="24"/>
            <w:szCs w:val="24"/>
          </w:rPr>
          <w:t>Vintage willow bough</w:t>
        </w:r>
      </w:hyperlink>
      <w:r w:rsidRPr="00C56B19">
        <w:rPr>
          <w:sz w:val="24"/>
          <w:szCs w:val="24"/>
        </w:rPr>
        <w:t xml:space="preserve"> – William Morris</w:t>
      </w:r>
    </w:p>
    <w:p w14:paraId="6C5335CA" w14:textId="2BB32947" w:rsidR="00C56B19" w:rsidRDefault="00C56B19" w:rsidP="00C56B19">
      <w:pPr>
        <w:pStyle w:val="ListParagraph"/>
        <w:numPr>
          <w:ilvl w:val="0"/>
          <w:numId w:val="21"/>
        </w:numPr>
        <w:rPr>
          <w:sz w:val="24"/>
          <w:szCs w:val="24"/>
        </w:rPr>
      </w:pPr>
      <w:hyperlink r:id="rId37" w:history="1">
        <w:r w:rsidRPr="00C56B19">
          <w:rPr>
            <w:rStyle w:val="Hyperlink"/>
            <w:sz w:val="24"/>
            <w:szCs w:val="24"/>
          </w:rPr>
          <w:t xml:space="preserve">Woman with a Parasol, Madame </w:t>
        </w:r>
        <w:proofErr w:type="gramStart"/>
        <w:r w:rsidRPr="00C56B19">
          <w:rPr>
            <w:rStyle w:val="Hyperlink"/>
            <w:sz w:val="24"/>
            <w:szCs w:val="24"/>
          </w:rPr>
          <w:t>Monet</w:t>
        </w:r>
        <w:proofErr w:type="gramEnd"/>
        <w:r w:rsidRPr="00C56B19">
          <w:rPr>
            <w:rStyle w:val="Hyperlink"/>
            <w:sz w:val="24"/>
            <w:szCs w:val="24"/>
          </w:rPr>
          <w:t xml:space="preserve"> and Her Son</w:t>
        </w:r>
      </w:hyperlink>
      <w:r w:rsidRPr="00C56B19">
        <w:rPr>
          <w:sz w:val="24"/>
          <w:szCs w:val="24"/>
        </w:rPr>
        <w:t xml:space="preserve"> – Claude Monet</w:t>
      </w:r>
    </w:p>
    <w:p w14:paraId="13436050" w14:textId="5F7F9575" w:rsidR="002E1215" w:rsidRDefault="002E1215" w:rsidP="002E1215">
      <w:pPr>
        <w:rPr>
          <w:sz w:val="24"/>
          <w:szCs w:val="24"/>
        </w:rPr>
      </w:pPr>
    </w:p>
    <w:p w14:paraId="53E17ED5" w14:textId="6D8FFBA6" w:rsidR="002E1215" w:rsidRDefault="002E1215" w:rsidP="002E1215">
      <w:pPr>
        <w:pStyle w:val="Heading1"/>
        <w:jc w:val="left"/>
      </w:pPr>
      <w:r>
        <w:t>Other</w:t>
      </w:r>
    </w:p>
    <w:p w14:paraId="47B60804" w14:textId="43FF3181" w:rsidR="002E1215" w:rsidRDefault="002E1215" w:rsidP="002E1215">
      <w:pPr>
        <w:pStyle w:val="ListParagraph"/>
        <w:numPr>
          <w:ilvl w:val="0"/>
          <w:numId w:val="22"/>
        </w:numPr>
        <w:rPr>
          <w:sz w:val="24"/>
          <w:szCs w:val="24"/>
        </w:rPr>
      </w:pPr>
      <w:hyperlink r:id="rId38" w:history="1">
        <w:r w:rsidRPr="002E1215">
          <w:rPr>
            <w:rStyle w:val="Hyperlink"/>
            <w:sz w:val="24"/>
            <w:szCs w:val="24"/>
          </w:rPr>
          <w:t>Oculus SDK License Agreement</w:t>
        </w:r>
      </w:hyperlink>
    </w:p>
    <w:p w14:paraId="3C95A4D6" w14:textId="077AAFCB" w:rsidR="002E1215" w:rsidRPr="005345AE" w:rsidRDefault="002E1215" w:rsidP="002E1215">
      <w:pPr>
        <w:pStyle w:val="ListParagraph"/>
        <w:numPr>
          <w:ilvl w:val="0"/>
          <w:numId w:val="22"/>
        </w:numPr>
        <w:rPr>
          <w:sz w:val="24"/>
          <w:szCs w:val="24"/>
        </w:rPr>
      </w:pPr>
      <w:hyperlink r:id="rId39" w:history="1">
        <w:r w:rsidRPr="002E1215">
          <w:rPr>
            <w:rStyle w:val="Hyperlink"/>
            <w:sz w:val="24"/>
            <w:szCs w:val="24"/>
          </w:rPr>
          <w:t xml:space="preserve">Valve Software </w:t>
        </w:r>
        <w:proofErr w:type="spellStart"/>
        <w:r w:rsidRPr="002E1215">
          <w:rPr>
            <w:rStyle w:val="Hyperlink"/>
            <w:sz w:val="24"/>
            <w:szCs w:val="24"/>
          </w:rPr>
          <w:t>OpenVR</w:t>
        </w:r>
        <w:proofErr w:type="spellEnd"/>
        <w:r w:rsidRPr="002E1215">
          <w:rPr>
            <w:rStyle w:val="Hyperlink"/>
            <w:sz w:val="24"/>
            <w:szCs w:val="24"/>
          </w:rPr>
          <w:t xml:space="preserve"> API</w:t>
        </w:r>
      </w:hyperlink>
    </w:p>
    <w:sectPr w:rsidR="002E1215" w:rsidRPr="005345AE" w:rsidSect="00716282">
      <w:footerReference w:type="default" r:id="rId4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B063F" w14:textId="77777777" w:rsidR="00F31447" w:rsidRDefault="00F31447" w:rsidP="000A116A">
      <w:pPr>
        <w:spacing w:line="240" w:lineRule="auto"/>
      </w:pPr>
      <w:r>
        <w:separator/>
      </w:r>
    </w:p>
  </w:endnote>
  <w:endnote w:type="continuationSeparator" w:id="0">
    <w:p w14:paraId="621176EF" w14:textId="77777777" w:rsidR="00F31447" w:rsidRDefault="00F31447" w:rsidP="000A11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67374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4C6545" w14:textId="77777777" w:rsidR="00613922" w:rsidRDefault="0061392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1D5BF5E" w14:textId="77777777" w:rsidR="00613922" w:rsidRDefault="006139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325D3" w14:textId="77777777" w:rsidR="00F31447" w:rsidRDefault="00F31447" w:rsidP="000A116A">
      <w:pPr>
        <w:spacing w:line="240" w:lineRule="auto"/>
      </w:pPr>
      <w:r>
        <w:separator/>
      </w:r>
    </w:p>
  </w:footnote>
  <w:footnote w:type="continuationSeparator" w:id="0">
    <w:p w14:paraId="34358D28" w14:textId="77777777" w:rsidR="00F31447" w:rsidRDefault="00F31447" w:rsidP="000A116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41026"/>
    <w:multiLevelType w:val="hybridMultilevel"/>
    <w:tmpl w:val="653889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15A93"/>
    <w:multiLevelType w:val="hybridMultilevel"/>
    <w:tmpl w:val="2AFC6EE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6F169E5"/>
    <w:multiLevelType w:val="hybridMultilevel"/>
    <w:tmpl w:val="57EC762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9536A25"/>
    <w:multiLevelType w:val="multilevel"/>
    <w:tmpl w:val="A50C5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691741F"/>
    <w:multiLevelType w:val="hybridMultilevel"/>
    <w:tmpl w:val="B39AAB7C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AA90877"/>
    <w:multiLevelType w:val="multilevel"/>
    <w:tmpl w:val="F7A666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3802903"/>
    <w:multiLevelType w:val="hybridMultilevel"/>
    <w:tmpl w:val="0546AF32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4348A0"/>
    <w:multiLevelType w:val="hybridMultilevel"/>
    <w:tmpl w:val="6226A5C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A2418A"/>
    <w:multiLevelType w:val="hybridMultilevel"/>
    <w:tmpl w:val="31BC6A74"/>
    <w:lvl w:ilvl="0" w:tplc="1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286B4936"/>
    <w:multiLevelType w:val="multilevel"/>
    <w:tmpl w:val="C8889CF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B5755E0"/>
    <w:multiLevelType w:val="hybridMultilevel"/>
    <w:tmpl w:val="6BCCCD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57993"/>
    <w:multiLevelType w:val="hybridMultilevel"/>
    <w:tmpl w:val="B4466882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2996773"/>
    <w:multiLevelType w:val="hybridMultilevel"/>
    <w:tmpl w:val="D1E0FB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285513"/>
    <w:multiLevelType w:val="hybridMultilevel"/>
    <w:tmpl w:val="E3469C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2B29E4"/>
    <w:multiLevelType w:val="hybridMultilevel"/>
    <w:tmpl w:val="8C48495E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9A10CF"/>
    <w:multiLevelType w:val="hybridMultilevel"/>
    <w:tmpl w:val="EAC2C186"/>
    <w:lvl w:ilvl="0" w:tplc="F22ACB1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C7213E"/>
    <w:multiLevelType w:val="hybridMultilevel"/>
    <w:tmpl w:val="F4EC9A84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F162B0D"/>
    <w:multiLevelType w:val="hybridMultilevel"/>
    <w:tmpl w:val="9A6455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4605FC"/>
    <w:multiLevelType w:val="multilevel"/>
    <w:tmpl w:val="93B4DB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06A5C24"/>
    <w:multiLevelType w:val="hybridMultilevel"/>
    <w:tmpl w:val="147EA01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14941E3"/>
    <w:multiLevelType w:val="hybridMultilevel"/>
    <w:tmpl w:val="DA707938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1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E7516A2"/>
    <w:multiLevelType w:val="hybridMultilevel"/>
    <w:tmpl w:val="FF22873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21"/>
  </w:num>
  <w:num w:numId="4">
    <w:abstractNumId w:val="15"/>
  </w:num>
  <w:num w:numId="5">
    <w:abstractNumId w:val="16"/>
  </w:num>
  <w:num w:numId="6">
    <w:abstractNumId w:val="5"/>
  </w:num>
  <w:num w:numId="7">
    <w:abstractNumId w:val="14"/>
  </w:num>
  <w:num w:numId="8">
    <w:abstractNumId w:val="6"/>
  </w:num>
  <w:num w:numId="9">
    <w:abstractNumId w:val="7"/>
  </w:num>
  <w:num w:numId="10">
    <w:abstractNumId w:val="3"/>
  </w:num>
  <w:num w:numId="11">
    <w:abstractNumId w:val="9"/>
  </w:num>
  <w:num w:numId="12">
    <w:abstractNumId w:val="18"/>
  </w:num>
  <w:num w:numId="13">
    <w:abstractNumId w:val="11"/>
  </w:num>
  <w:num w:numId="14">
    <w:abstractNumId w:val="2"/>
  </w:num>
  <w:num w:numId="15">
    <w:abstractNumId w:val="20"/>
  </w:num>
  <w:num w:numId="16">
    <w:abstractNumId w:val="1"/>
  </w:num>
  <w:num w:numId="17">
    <w:abstractNumId w:val="4"/>
  </w:num>
  <w:num w:numId="18">
    <w:abstractNumId w:val="13"/>
  </w:num>
  <w:num w:numId="19">
    <w:abstractNumId w:val="12"/>
  </w:num>
  <w:num w:numId="20">
    <w:abstractNumId w:val="19"/>
  </w:num>
  <w:num w:numId="21">
    <w:abstractNumId w:val="0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3AC"/>
    <w:rsid w:val="00000735"/>
    <w:rsid w:val="00003C20"/>
    <w:rsid w:val="000054DF"/>
    <w:rsid w:val="00005B1D"/>
    <w:rsid w:val="00005FC1"/>
    <w:rsid w:val="000069BE"/>
    <w:rsid w:val="00010737"/>
    <w:rsid w:val="00011F73"/>
    <w:rsid w:val="00013600"/>
    <w:rsid w:val="0001395D"/>
    <w:rsid w:val="000141B7"/>
    <w:rsid w:val="00014925"/>
    <w:rsid w:val="00017D2E"/>
    <w:rsid w:val="00024306"/>
    <w:rsid w:val="00030B68"/>
    <w:rsid w:val="00030E38"/>
    <w:rsid w:val="000310ED"/>
    <w:rsid w:val="000347ED"/>
    <w:rsid w:val="0003671E"/>
    <w:rsid w:val="000376F4"/>
    <w:rsid w:val="0004201F"/>
    <w:rsid w:val="00044D42"/>
    <w:rsid w:val="000461FD"/>
    <w:rsid w:val="00046EF4"/>
    <w:rsid w:val="000475C2"/>
    <w:rsid w:val="0005177A"/>
    <w:rsid w:val="00052516"/>
    <w:rsid w:val="0005333F"/>
    <w:rsid w:val="00053C13"/>
    <w:rsid w:val="00055E81"/>
    <w:rsid w:val="00057DB4"/>
    <w:rsid w:val="00057F44"/>
    <w:rsid w:val="0006247D"/>
    <w:rsid w:val="00063E8C"/>
    <w:rsid w:val="00066E0E"/>
    <w:rsid w:val="00066F2A"/>
    <w:rsid w:val="00066FB6"/>
    <w:rsid w:val="00067908"/>
    <w:rsid w:val="00070EFE"/>
    <w:rsid w:val="00072BFF"/>
    <w:rsid w:val="00073A47"/>
    <w:rsid w:val="00080E2D"/>
    <w:rsid w:val="00081B83"/>
    <w:rsid w:val="00081EFA"/>
    <w:rsid w:val="0008316E"/>
    <w:rsid w:val="00083347"/>
    <w:rsid w:val="00083D15"/>
    <w:rsid w:val="00086D04"/>
    <w:rsid w:val="00086EA6"/>
    <w:rsid w:val="00087258"/>
    <w:rsid w:val="000914DF"/>
    <w:rsid w:val="000960E6"/>
    <w:rsid w:val="0009674D"/>
    <w:rsid w:val="00097146"/>
    <w:rsid w:val="0009726E"/>
    <w:rsid w:val="00097786"/>
    <w:rsid w:val="000A0824"/>
    <w:rsid w:val="000A116A"/>
    <w:rsid w:val="000A1D4C"/>
    <w:rsid w:val="000A7217"/>
    <w:rsid w:val="000B2340"/>
    <w:rsid w:val="000B50E2"/>
    <w:rsid w:val="000B6212"/>
    <w:rsid w:val="000C2E01"/>
    <w:rsid w:val="000C2E4A"/>
    <w:rsid w:val="000C3E5D"/>
    <w:rsid w:val="000C742E"/>
    <w:rsid w:val="000D0BAD"/>
    <w:rsid w:val="000E062C"/>
    <w:rsid w:val="000E19B2"/>
    <w:rsid w:val="000E2232"/>
    <w:rsid w:val="000E5373"/>
    <w:rsid w:val="000E5DE8"/>
    <w:rsid w:val="000F13DF"/>
    <w:rsid w:val="000F3C41"/>
    <w:rsid w:val="000F558D"/>
    <w:rsid w:val="000F7562"/>
    <w:rsid w:val="000F7BE2"/>
    <w:rsid w:val="00100B70"/>
    <w:rsid w:val="0010223C"/>
    <w:rsid w:val="00105C0D"/>
    <w:rsid w:val="00110B89"/>
    <w:rsid w:val="001134BA"/>
    <w:rsid w:val="0012199F"/>
    <w:rsid w:val="00122281"/>
    <w:rsid w:val="00131EE4"/>
    <w:rsid w:val="00132F9E"/>
    <w:rsid w:val="0013438F"/>
    <w:rsid w:val="0013440E"/>
    <w:rsid w:val="00135E9C"/>
    <w:rsid w:val="0013740F"/>
    <w:rsid w:val="00141A61"/>
    <w:rsid w:val="00141FE5"/>
    <w:rsid w:val="001424E2"/>
    <w:rsid w:val="00152047"/>
    <w:rsid w:val="0015409B"/>
    <w:rsid w:val="00156B2A"/>
    <w:rsid w:val="00157562"/>
    <w:rsid w:val="0016261E"/>
    <w:rsid w:val="00163F24"/>
    <w:rsid w:val="00166F97"/>
    <w:rsid w:val="00167039"/>
    <w:rsid w:val="00167A01"/>
    <w:rsid w:val="00170399"/>
    <w:rsid w:val="00171737"/>
    <w:rsid w:val="00171D96"/>
    <w:rsid w:val="001732BD"/>
    <w:rsid w:val="0017419C"/>
    <w:rsid w:val="001746E9"/>
    <w:rsid w:val="0018047D"/>
    <w:rsid w:val="00180A89"/>
    <w:rsid w:val="001813AA"/>
    <w:rsid w:val="00181645"/>
    <w:rsid w:val="00182CE5"/>
    <w:rsid w:val="00185564"/>
    <w:rsid w:val="001902FC"/>
    <w:rsid w:val="001904A5"/>
    <w:rsid w:val="00191F24"/>
    <w:rsid w:val="00194745"/>
    <w:rsid w:val="001947C3"/>
    <w:rsid w:val="00197928"/>
    <w:rsid w:val="00197A58"/>
    <w:rsid w:val="001A052B"/>
    <w:rsid w:val="001A05C2"/>
    <w:rsid w:val="001A06C1"/>
    <w:rsid w:val="001A32FE"/>
    <w:rsid w:val="001A3F95"/>
    <w:rsid w:val="001A5B9C"/>
    <w:rsid w:val="001A7B1D"/>
    <w:rsid w:val="001A7B30"/>
    <w:rsid w:val="001A7D97"/>
    <w:rsid w:val="001B066A"/>
    <w:rsid w:val="001B41F6"/>
    <w:rsid w:val="001B44D5"/>
    <w:rsid w:val="001B5A2A"/>
    <w:rsid w:val="001C23A2"/>
    <w:rsid w:val="001C42E8"/>
    <w:rsid w:val="001C6E08"/>
    <w:rsid w:val="001D2744"/>
    <w:rsid w:val="001D438F"/>
    <w:rsid w:val="001D5A31"/>
    <w:rsid w:val="001D6F5C"/>
    <w:rsid w:val="001E0D29"/>
    <w:rsid w:val="001E367D"/>
    <w:rsid w:val="001F08AB"/>
    <w:rsid w:val="001F27F5"/>
    <w:rsid w:val="001F2D4B"/>
    <w:rsid w:val="001F3C49"/>
    <w:rsid w:val="001F3D36"/>
    <w:rsid w:val="00200C0B"/>
    <w:rsid w:val="0020311D"/>
    <w:rsid w:val="00204FB5"/>
    <w:rsid w:val="002072B4"/>
    <w:rsid w:val="00211103"/>
    <w:rsid w:val="00211F74"/>
    <w:rsid w:val="00212B7B"/>
    <w:rsid w:val="00214978"/>
    <w:rsid w:val="0022347F"/>
    <w:rsid w:val="00230D93"/>
    <w:rsid w:val="00231133"/>
    <w:rsid w:val="00231868"/>
    <w:rsid w:val="00232C5C"/>
    <w:rsid w:val="002334A7"/>
    <w:rsid w:val="00233797"/>
    <w:rsid w:val="00240316"/>
    <w:rsid w:val="00242AC5"/>
    <w:rsid w:val="002436A7"/>
    <w:rsid w:val="00243DDE"/>
    <w:rsid w:val="0024457E"/>
    <w:rsid w:val="00250A10"/>
    <w:rsid w:val="00250AAC"/>
    <w:rsid w:val="0025272E"/>
    <w:rsid w:val="00254231"/>
    <w:rsid w:val="0025469E"/>
    <w:rsid w:val="00254E8A"/>
    <w:rsid w:val="00254F4D"/>
    <w:rsid w:val="0025575F"/>
    <w:rsid w:val="00260FB1"/>
    <w:rsid w:val="00261789"/>
    <w:rsid w:val="00261C5A"/>
    <w:rsid w:val="00261F23"/>
    <w:rsid w:val="0026455E"/>
    <w:rsid w:val="00264E73"/>
    <w:rsid w:val="0026624F"/>
    <w:rsid w:val="002666BF"/>
    <w:rsid w:val="00270A83"/>
    <w:rsid w:val="00271A55"/>
    <w:rsid w:val="0027233A"/>
    <w:rsid w:val="00277AB3"/>
    <w:rsid w:val="00277FB1"/>
    <w:rsid w:val="00280A46"/>
    <w:rsid w:val="00286A05"/>
    <w:rsid w:val="00287FB1"/>
    <w:rsid w:val="0029376E"/>
    <w:rsid w:val="002A38F1"/>
    <w:rsid w:val="002A643A"/>
    <w:rsid w:val="002A73B8"/>
    <w:rsid w:val="002B5E64"/>
    <w:rsid w:val="002B7634"/>
    <w:rsid w:val="002B78D0"/>
    <w:rsid w:val="002B7BA7"/>
    <w:rsid w:val="002B7BD4"/>
    <w:rsid w:val="002C0057"/>
    <w:rsid w:val="002C00DA"/>
    <w:rsid w:val="002C0A45"/>
    <w:rsid w:val="002C6996"/>
    <w:rsid w:val="002D18AC"/>
    <w:rsid w:val="002D428D"/>
    <w:rsid w:val="002D4D2E"/>
    <w:rsid w:val="002D61FE"/>
    <w:rsid w:val="002E1215"/>
    <w:rsid w:val="002E1B80"/>
    <w:rsid w:val="002E1EB2"/>
    <w:rsid w:val="002E4DC1"/>
    <w:rsid w:val="002E6A92"/>
    <w:rsid w:val="002E7AF8"/>
    <w:rsid w:val="002F027D"/>
    <w:rsid w:val="002F03CB"/>
    <w:rsid w:val="002F0C53"/>
    <w:rsid w:val="002F7A9C"/>
    <w:rsid w:val="00300C78"/>
    <w:rsid w:val="00302197"/>
    <w:rsid w:val="003047DC"/>
    <w:rsid w:val="0030654F"/>
    <w:rsid w:val="00307502"/>
    <w:rsid w:val="003113BD"/>
    <w:rsid w:val="003121D9"/>
    <w:rsid w:val="00313F31"/>
    <w:rsid w:val="00314420"/>
    <w:rsid w:val="0031444C"/>
    <w:rsid w:val="00314AD3"/>
    <w:rsid w:val="003237E6"/>
    <w:rsid w:val="003238CA"/>
    <w:rsid w:val="00331E5B"/>
    <w:rsid w:val="00332A7B"/>
    <w:rsid w:val="003361A5"/>
    <w:rsid w:val="00344E1C"/>
    <w:rsid w:val="00347AA5"/>
    <w:rsid w:val="003515D1"/>
    <w:rsid w:val="003534D7"/>
    <w:rsid w:val="003539E1"/>
    <w:rsid w:val="00354407"/>
    <w:rsid w:val="00354B89"/>
    <w:rsid w:val="00355944"/>
    <w:rsid w:val="00357324"/>
    <w:rsid w:val="00357B0C"/>
    <w:rsid w:val="003600A4"/>
    <w:rsid w:val="00360B8E"/>
    <w:rsid w:val="003636EC"/>
    <w:rsid w:val="00364D63"/>
    <w:rsid w:val="00366268"/>
    <w:rsid w:val="0037069F"/>
    <w:rsid w:val="003711AE"/>
    <w:rsid w:val="0037379F"/>
    <w:rsid w:val="00375842"/>
    <w:rsid w:val="00377651"/>
    <w:rsid w:val="00383381"/>
    <w:rsid w:val="0039174C"/>
    <w:rsid w:val="00393907"/>
    <w:rsid w:val="00393D96"/>
    <w:rsid w:val="00394679"/>
    <w:rsid w:val="00394A6A"/>
    <w:rsid w:val="00394E27"/>
    <w:rsid w:val="00395307"/>
    <w:rsid w:val="003963F5"/>
    <w:rsid w:val="003975EE"/>
    <w:rsid w:val="003A05B4"/>
    <w:rsid w:val="003A2DBD"/>
    <w:rsid w:val="003A4DA3"/>
    <w:rsid w:val="003B02D3"/>
    <w:rsid w:val="003B3F42"/>
    <w:rsid w:val="003B4FCE"/>
    <w:rsid w:val="003C0D8B"/>
    <w:rsid w:val="003C3EE1"/>
    <w:rsid w:val="003C5B77"/>
    <w:rsid w:val="003C6487"/>
    <w:rsid w:val="003D1079"/>
    <w:rsid w:val="003D1189"/>
    <w:rsid w:val="003D15BA"/>
    <w:rsid w:val="003D167D"/>
    <w:rsid w:val="003D2744"/>
    <w:rsid w:val="003D5BCF"/>
    <w:rsid w:val="003D6D61"/>
    <w:rsid w:val="003D7445"/>
    <w:rsid w:val="003E01ED"/>
    <w:rsid w:val="003E0C0A"/>
    <w:rsid w:val="003E7A23"/>
    <w:rsid w:val="003F0116"/>
    <w:rsid w:val="003F1B08"/>
    <w:rsid w:val="003F5951"/>
    <w:rsid w:val="003F6371"/>
    <w:rsid w:val="003F763E"/>
    <w:rsid w:val="00400E3E"/>
    <w:rsid w:val="004016E8"/>
    <w:rsid w:val="00401ABE"/>
    <w:rsid w:val="00404413"/>
    <w:rsid w:val="004058C2"/>
    <w:rsid w:val="00406B7E"/>
    <w:rsid w:val="00410D22"/>
    <w:rsid w:val="004129F6"/>
    <w:rsid w:val="00413096"/>
    <w:rsid w:val="00415603"/>
    <w:rsid w:val="00417AFC"/>
    <w:rsid w:val="00420076"/>
    <w:rsid w:val="004212F2"/>
    <w:rsid w:val="00424835"/>
    <w:rsid w:val="00433355"/>
    <w:rsid w:val="0043412A"/>
    <w:rsid w:val="00435EC6"/>
    <w:rsid w:val="00437F8A"/>
    <w:rsid w:val="00446D4D"/>
    <w:rsid w:val="00447C27"/>
    <w:rsid w:val="00451537"/>
    <w:rsid w:val="004529B1"/>
    <w:rsid w:val="00454820"/>
    <w:rsid w:val="004565C4"/>
    <w:rsid w:val="004617A5"/>
    <w:rsid w:val="00464C03"/>
    <w:rsid w:val="00465C6A"/>
    <w:rsid w:val="00470208"/>
    <w:rsid w:val="004753AC"/>
    <w:rsid w:val="004810D1"/>
    <w:rsid w:val="004816C7"/>
    <w:rsid w:val="00481DE0"/>
    <w:rsid w:val="004834AC"/>
    <w:rsid w:val="00483A81"/>
    <w:rsid w:val="004843C9"/>
    <w:rsid w:val="00485166"/>
    <w:rsid w:val="004856C2"/>
    <w:rsid w:val="004860C9"/>
    <w:rsid w:val="004874E7"/>
    <w:rsid w:val="00491481"/>
    <w:rsid w:val="004919E9"/>
    <w:rsid w:val="00492AC3"/>
    <w:rsid w:val="00493893"/>
    <w:rsid w:val="004941FF"/>
    <w:rsid w:val="004A22C1"/>
    <w:rsid w:val="004A4CCE"/>
    <w:rsid w:val="004B325C"/>
    <w:rsid w:val="004B6B72"/>
    <w:rsid w:val="004B6DB9"/>
    <w:rsid w:val="004B7B28"/>
    <w:rsid w:val="004C00F8"/>
    <w:rsid w:val="004C0583"/>
    <w:rsid w:val="004C3B0B"/>
    <w:rsid w:val="004C3B4A"/>
    <w:rsid w:val="004C44C8"/>
    <w:rsid w:val="004C6C9C"/>
    <w:rsid w:val="004C71DF"/>
    <w:rsid w:val="004C7381"/>
    <w:rsid w:val="004C7CAA"/>
    <w:rsid w:val="004D3AE3"/>
    <w:rsid w:val="004D3C41"/>
    <w:rsid w:val="004D40EB"/>
    <w:rsid w:val="004D53C5"/>
    <w:rsid w:val="004D54FC"/>
    <w:rsid w:val="004D5819"/>
    <w:rsid w:val="004E0101"/>
    <w:rsid w:val="004E02A7"/>
    <w:rsid w:val="004E0743"/>
    <w:rsid w:val="004E42B0"/>
    <w:rsid w:val="004E4582"/>
    <w:rsid w:val="004E6DAF"/>
    <w:rsid w:val="004F19F7"/>
    <w:rsid w:val="004F2863"/>
    <w:rsid w:val="004F29F4"/>
    <w:rsid w:val="004F2E76"/>
    <w:rsid w:val="004F32F0"/>
    <w:rsid w:val="004F4BE4"/>
    <w:rsid w:val="004F54D8"/>
    <w:rsid w:val="004F7100"/>
    <w:rsid w:val="00502C76"/>
    <w:rsid w:val="00503786"/>
    <w:rsid w:val="00504002"/>
    <w:rsid w:val="00505139"/>
    <w:rsid w:val="00505469"/>
    <w:rsid w:val="00514904"/>
    <w:rsid w:val="00520687"/>
    <w:rsid w:val="005238CD"/>
    <w:rsid w:val="0052427A"/>
    <w:rsid w:val="00525F34"/>
    <w:rsid w:val="00530078"/>
    <w:rsid w:val="00531A03"/>
    <w:rsid w:val="005327AE"/>
    <w:rsid w:val="005345AE"/>
    <w:rsid w:val="005403C2"/>
    <w:rsid w:val="00542FA2"/>
    <w:rsid w:val="00544128"/>
    <w:rsid w:val="00544613"/>
    <w:rsid w:val="00547360"/>
    <w:rsid w:val="00552410"/>
    <w:rsid w:val="005534C5"/>
    <w:rsid w:val="005560B1"/>
    <w:rsid w:val="0056282B"/>
    <w:rsid w:val="005634A0"/>
    <w:rsid w:val="00567FEA"/>
    <w:rsid w:val="0057353F"/>
    <w:rsid w:val="0057668A"/>
    <w:rsid w:val="00577C54"/>
    <w:rsid w:val="0058123A"/>
    <w:rsid w:val="00581309"/>
    <w:rsid w:val="00582963"/>
    <w:rsid w:val="005850ED"/>
    <w:rsid w:val="0058699E"/>
    <w:rsid w:val="00590384"/>
    <w:rsid w:val="00590AFB"/>
    <w:rsid w:val="00592546"/>
    <w:rsid w:val="0059632B"/>
    <w:rsid w:val="005A3700"/>
    <w:rsid w:val="005A5A0D"/>
    <w:rsid w:val="005A7998"/>
    <w:rsid w:val="005B02EC"/>
    <w:rsid w:val="005B397F"/>
    <w:rsid w:val="005B5B30"/>
    <w:rsid w:val="005B627E"/>
    <w:rsid w:val="005B7805"/>
    <w:rsid w:val="005B7DA3"/>
    <w:rsid w:val="005C1DF8"/>
    <w:rsid w:val="005C3011"/>
    <w:rsid w:val="005C42E9"/>
    <w:rsid w:val="005C5A08"/>
    <w:rsid w:val="005C6F6C"/>
    <w:rsid w:val="005C74F9"/>
    <w:rsid w:val="005D091C"/>
    <w:rsid w:val="005E026B"/>
    <w:rsid w:val="005E1780"/>
    <w:rsid w:val="005E462B"/>
    <w:rsid w:val="005E4C8C"/>
    <w:rsid w:val="005F434F"/>
    <w:rsid w:val="005F53EC"/>
    <w:rsid w:val="005F57CF"/>
    <w:rsid w:val="005F58DE"/>
    <w:rsid w:val="00602672"/>
    <w:rsid w:val="00603291"/>
    <w:rsid w:val="006040D4"/>
    <w:rsid w:val="00604A17"/>
    <w:rsid w:val="006073A7"/>
    <w:rsid w:val="0060764E"/>
    <w:rsid w:val="00611CC5"/>
    <w:rsid w:val="00612016"/>
    <w:rsid w:val="00613922"/>
    <w:rsid w:val="00613BC9"/>
    <w:rsid w:val="00616FC5"/>
    <w:rsid w:val="006175F6"/>
    <w:rsid w:val="006205E8"/>
    <w:rsid w:val="00621DE2"/>
    <w:rsid w:val="006234B9"/>
    <w:rsid w:val="00623D6B"/>
    <w:rsid w:val="00630A3B"/>
    <w:rsid w:val="00631323"/>
    <w:rsid w:val="00631EB0"/>
    <w:rsid w:val="006337DB"/>
    <w:rsid w:val="00633EBC"/>
    <w:rsid w:val="006370DF"/>
    <w:rsid w:val="006420DE"/>
    <w:rsid w:val="0064496A"/>
    <w:rsid w:val="0064606C"/>
    <w:rsid w:val="006466EC"/>
    <w:rsid w:val="0064758D"/>
    <w:rsid w:val="006477C2"/>
    <w:rsid w:val="0065213E"/>
    <w:rsid w:val="0065292C"/>
    <w:rsid w:val="006543AC"/>
    <w:rsid w:val="00654443"/>
    <w:rsid w:val="00662C60"/>
    <w:rsid w:val="00663E93"/>
    <w:rsid w:val="00664439"/>
    <w:rsid w:val="00665B8A"/>
    <w:rsid w:val="00666366"/>
    <w:rsid w:val="0066637A"/>
    <w:rsid w:val="00670941"/>
    <w:rsid w:val="0067341A"/>
    <w:rsid w:val="006743D8"/>
    <w:rsid w:val="006744D5"/>
    <w:rsid w:val="006744DD"/>
    <w:rsid w:val="00675431"/>
    <w:rsid w:val="00676890"/>
    <w:rsid w:val="00677497"/>
    <w:rsid w:val="006802E5"/>
    <w:rsid w:val="00680D61"/>
    <w:rsid w:val="006821DA"/>
    <w:rsid w:val="00683CD0"/>
    <w:rsid w:val="006841C3"/>
    <w:rsid w:val="00686F79"/>
    <w:rsid w:val="006871BD"/>
    <w:rsid w:val="006873E9"/>
    <w:rsid w:val="006913FC"/>
    <w:rsid w:val="00693AC8"/>
    <w:rsid w:val="00695DF1"/>
    <w:rsid w:val="006A27EF"/>
    <w:rsid w:val="006A3F63"/>
    <w:rsid w:val="006A40A9"/>
    <w:rsid w:val="006A51FD"/>
    <w:rsid w:val="006A57F9"/>
    <w:rsid w:val="006A6E61"/>
    <w:rsid w:val="006B1364"/>
    <w:rsid w:val="006B2B28"/>
    <w:rsid w:val="006B4CE2"/>
    <w:rsid w:val="006C02C3"/>
    <w:rsid w:val="006C220C"/>
    <w:rsid w:val="006C2671"/>
    <w:rsid w:val="006C3512"/>
    <w:rsid w:val="006C3BEA"/>
    <w:rsid w:val="006C7D0B"/>
    <w:rsid w:val="006D49C9"/>
    <w:rsid w:val="006D6D3E"/>
    <w:rsid w:val="006E2F6B"/>
    <w:rsid w:val="006E5DDB"/>
    <w:rsid w:val="006E5FE2"/>
    <w:rsid w:val="006E696A"/>
    <w:rsid w:val="006E75B4"/>
    <w:rsid w:val="006F38DA"/>
    <w:rsid w:val="006F4CC3"/>
    <w:rsid w:val="006F7B53"/>
    <w:rsid w:val="006F7C7A"/>
    <w:rsid w:val="00700F04"/>
    <w:rsid w:val="00704915"/>
    <w:rsid w:val="00706A46"/>
    <w:rsid w:val="00707DA8"/>
    <w:rsid w:val="0071001B"/>
    <w:rsid w:val="00712963"/>
    <w:rsid w:val="0071398A"/>
    <w:rsid w:val="00713998"/>
    <w:rsid w:val="00716282"/>
    <w:rsid w:val="00716D07"/>
    <w:rsid w:val="00721066"/>
    <w:rsid w:val="00737FE1"/>
    <w:rsid w:val="0074281F"/>
    <w:rsid w:val="00745A17"/>
    <w:rsid w:val="00746120"/>
    <w:rsid w:val="007474D4"/>
    <w:rsid w:val="00747660"/>
    <w:rsid w:val="00747920"/>
    <w:rsid w:val="007503AC"/>
    <w:rsid w:val="00751CA1"/>
    <w:rsid w:val="00751FED"/>
    <w:rsid w:val="00753361"/>
    <w:rsid w:val="00754089"/>
    <w:rsid w:val="0075551B"/>
    <w:rsid w:val="00762F85"/>
    <w:rsid w:val="007632D8"/>
    <w:rsid w:val="0076467B"/>
    <w:rsid w:val="00770A4F"/>
    <w:rsid w:val="00771E53"/>
    <w:rsid w:val="00773817"/>
    <w:rsid w:val="00773C94"/>
    <w:rsid w:val="00774AB3"/>
    <w:rsid w:val="00775C74"/>
    <w:rsid w:val="007763D5"/>
    <w:rsid w:val="00780E47"/>
    <w:rsid w:val="00780F4A"/>
    <w:rsid w:val="00782E6F"/>
    <w:rsid w:val="007838BC"/>
    <w:rsid w:val="00785259"/>
    <w:rsid w:val="00793674"/>
    <w:rsid w:val="007953E2"/>
    <w:rsid w:val="007958EE"/>
    <w:rsid w:val="00797968"/>
    <w:rsid w:val="007A17D8"/>
    <w:rsid w:val="007A2FE8"/>
    <w:rsid w:val="007A31B6"/>
    <w:rsid w:val="007A3F12"/>
    <w:rsid w:val="007A4B87"/>
    <w:rsid w:val="007A66F5"/>
    <w:rsid w:val="007A749A"/>
    <w:rsid w:val="007A77F5"/>
    <w:rsid w:val="007B0F34"/>
    <w:rsid w:val="007B10A6"/>
    <w:rsid w:val="007B1553"/>
    <w:rsid w:val="007B528A"/>
    <w:rsid w:val="007B6627"/>
    <w:rsid w:val="007B7549"/>
    <w:rsid w:val="007B7DDF"/>
    <w:rsid w:val="007C050E"/>
    <w:rsid w:val="007C0F0E"/>
    <w:rsid w:val="007C420D"/>
    <w:rsid w:val="007C476F"/>
    <w:rsid w:val="007C783F"/>
    <w:rsid w:val="007D1D33"/>
    <w:rsid w:val="007D3989"/>
    <w:rsid w:val="007D7EA2"/>
    <w:rsid w:val="007E343F"/>
    <w:rsid w:val="007E384A"/>
    <w:rsid w:val="007E564B"/>
    <w:rsid w:val="007E6DFD"/>
    <w:rsid w:val="007F04D6"/>
    <w:rsid w:val="007F1B9B"/>
    <w:rsid w:val="007F1C07"/>
    <w:rsid w:val="007F2AEC"/>
    <w:rsid w:val="007F41AC"/>
    <w:rsid w:val="007F7B3F"/>
    <w:rsid w:val="00803E9D"/>
    <w:rsid w:val="0080469A"/>
    <w:rsid w:val="0080597B"/>
    <w:rsid w:val="00806386"/>
    <w:rsid w:val="0080793D"/>
    <w:rsid w:val="00811B6B"/>
    <w:rsid w:val="008121BE"/>
    <w:rsid w:val="00812CAF"/>
    <w:rsid w:val="00813895"/>
    <w:rsid w:val="0081471D"/>
    <w:rsid w:val="00814BE8"/>
    <w:rsid w:val="0082067C"/>
    <w:rsid w:val="00821102"/>
    <w:rsid w:val="008216DA"/>
    <w:rsid w:val="00821D19"/>
    <w:rsid w:val="00822339"/>
    <w:rsid w:val="0082602E"/>
    <w:rsid w:val="00827725"/>
    <w:rsid w:val="00834810"/>
    <w:rsid w:val="00837ADA"/>
    <w:rsid w:val="008412E9"/>
    <w:rsid w:val="00844675"/>
    <w:rsid w:val="008562CA"/>
    <w:rsid w:val="00857566"/>
    <w:rsid w:val="008600D5"/>
    <w:rsid w:val="00860460"/>
    <w:rsid w:val="008604BA"/>
    <w:rsid w:val="00863165"/>
    <w:rsid w:val="008676DC"/>
    <w:rsid w:val="00872966"/>
    <w:rsid w:val="00872F4D"/>
    <w:rsid w:val="00873807"/>
    <w:rsid w:val="00877533"/>
    <w:rsid w:val="00880175"/>
    <w:rsid w:val="00880362"/>
    <w:rsid w:val="00883402"/>
    <w:rsid w:val="008842F3"/>
    <w:rsid w:val="00885795"/>
    <w:rsid w:val="00891C68"/>
    <w:rsid w:val="008933E7"/>
    <w:rsid w:val="0089406E"/>
    <w:rsid w:val="008977CA"/>
    <w:rsid w:val="0089794D"/>
    <w:rsid w:val="00897FEA"/>
    <w:rsid w:val="008A2C26"/>
    <w:rsid w:val="008A4DBB"/>
    <w:rsid w:val="008A7D68"/>
    <w:rsid w:val="008B3837"/>
    <w:rsid w:val="008B54BA"/>
    <w:rsid w:val="008B6961"/>
    <w:rsid w:val="008B7C00"/>
    <w:rsid w:val="008B7E6B"/>
    <w:rsid w:val="008C2D22"/>
    <w:rsid w:val="008C3EBC"/>
    <w:rsid w:val="008C4851"/>
    <w:rsid w:val="008C4F0F"/>
    <w:rsid w:val="008C5CA9"/>
    <w:rsid w:val="008D0641"/>
    <w:rsid w:val="008D54C9"/>
    <w:rsid w:val="008E4FCA"/>
    <w:rsid w:val="008E5422"/>
    <w:rsid w:val="008E6447"/>
    <w:rsid w:val="008E6E04"/>
    <w:rsid w:val="008F58E9"/>
    <w:rsid w:val="008F7466"/>
    <w:rsid w:val="008F7704"/>
    <w:rsid w:val="00906D7B"/>
    <w:rsid w:val="0090709C"/>
    <w:rsid w:val="00907855"/>
    <w:rsid w:val="00910A00"/>
    <w:rsid w:val="00910C57"/>
    <w:rsid w:val="00912A20"/>
    <w:rsid w:val="009136E5"/>
    <w:rsid w:val="009215AB"/>
    <w:rsid w:val="00924AEB"/>
    <w:rsid w:val="00924C00"/>
    <w:rsid w:val="00940B2A"/>
    <w:rsid w:val="0094126E"/>
    <w:rsid w:val="00945BBD"/>
    <w:rsid w:val="00946DFA"/>
    <w:rsid w:val="00947810"/>
    <w:rsid w:val="00951BE4"/>
    <w:rsid w:val="00952695"/>
    <w:rsid w:val="00954939"/>
    <w:rsid w:val="00954B42"/>
    <w:rsid w:val="00956B61"/>
    <w:rsid w:val="00956E81"/>
    <w:rsid w:val="00957605"/>
    <w:rsid w:val="00957D22"/>
    <w:rsid w:val="00960AA6"/>
    <w:rsid w:val="00962979"/>
    <w:rsid w:val="00965F52"/>
    <w:rsid w:val="00966791"/>
    <w:rsid w:val="0096769C"/>
    <w:rsid w:val="00967851"/>
    <w:rsid w:val="00970437"/>
    <w:rsid w:val="00971314"/>
    <w:rsid w:val="009748E0"/>
    <w:rsid w:val="00976EA1"/>
    <w:rsid w:val="009816E3"/>
    <w:rsid w:val="009857DC"/>
    <w:rsid w:val="00986999"/>
    <w:rsid w:val="00987601"/>
    <w:rsid w:val="00987871"/>
    <w:rsid w:val="00990B2E"/>
    <w:rsid w:val="0099221F"/>
    <w:rsid w:val="00993596"/>
    <w:rsid w:val="009967EC"/>
    <w:rsid w:val="009970AF"/>
    <w:rsid w:val="009A1167"/>
    <w:rsid w:val="009A2484"/>
    <w:rsid w:val="009A2647"/>
    <w:rsid w:val="009A4A4C"/>
    <w:rsid w:val="009A5520"/>
    <w:rsid w:val="009A5F13"/>
    <w:rsid w:val="009A6FB4"/>
    <w:rsid w:val="009A7B52"/>
    <w:rsid w:val="009B18F1"/>
    <w:rsid w:val="009B4EE7"/>
    <w:rsid w:val="009B50A4"/>
    <w:rsid w:val="009B555C"/>
    <w:rsid w:val="009B70EB"/>
    <w:rsid w:val="009C3599"/>
    <w:rsid w:val="009C59FB"/>
    <w:rsid w:val="009D1E86"/>
    <w:rsid w:val="009D5B22"/>
    <w:rsid w:val="009E0AF9"/>
    <w:rsid w:val="009E0ED4"/>
    <w:rsid w:val="009E4700"/>
    <w:rsid w:val="009F1DBC"/>
    <w:rsid w:val="009F42A9"/>
    <w:rsid w:val="009F4693"/>
    <w:rsid w:val="009F5F08"/>
    <w:rsid w:val="009F639E"/>
    <w:rsid w:val="00A00067"/>
    <w:rsid w:val="00A00ACB"/>
    <w:rsid w:val="00A06E95"/>
    <w:rsid w:val="00A07688"/>
    <w:rsid w:val="00A1050F"/>
    <w:rsid w:val="00A11E5C"/>
    <w:rsid w:val="00A23137"/>
    <w:rsid w:val="00A23653"/>
    <w:rsid w:val="00A23D70"/>
    <w:rsid w:val="00A2473E"/>
    <w:rsid w:val="00A25936"/>
    <w:rsid w:val="00A3614F"/>
    <w:rsid w:val="00A42AD8"/>
    <w:rsid w:val="00A430B3"/>
    <w:rsid w:val="00A4367D"/>
    <w:rsid w:val="00A4795C"/>
    <w:rsid w:val="00A55231"/>
    <w:rsid w:val="00A553E7"/>
    <w:rsid w:val="00A62613"/>
    <w:rsid w:val="00A630E7"/>
    <w:rsid w:val="00A635BA"/>
    <w:rsid w:val="00A6373E"/>
    <w:rsid w:val="00A66303"/>
    <w:rsid w:val="00A66384"/>
    <w:rsid w:val="00A709BF"/>
    <w:rsid w:val="00A71105"/>
    <w:rsid w:val="00A72606"/>
    <w:rsid w:val="00A727DD"/>
    <w:rsid w:val="00A7580A"/>
    <w:rsid w:val="00A77391"/>
    <w:rsid w:val="00A7744F"/>
    <w:rsid w:val="00A804C3"/>
    <w:rsid w:val="00A80A62"/>
    <w:rsid w:val="00A845FD"/>
    <w:rsid w:val="00A84963"/>
    <w:rsid w:val="00A85435"/>
    <w:rsid w:val="00A8728D"/>
    <w:rsid w:val="00A90C35"/>
    <w:rsid w:val="00A92C90"/>
    <w:rsid w:val="00A95302"/>
    <w:rsid w:val="00A958AD"/>
    <w:rsid w:val="00AA3288"/>
    <w:rsid w:val="00AB06D9"/>
    <w:rsid w:val="00AB5F25"/>
    <w:rsid w:val="00AB72FC"/>
    <w:rsid w:val="00AB75CA"/>
    <w:rsid w:val="00AC21D5"/>
    <w:rsid w:val="00AC2880"/>
    <w:rsid w:val="00AC638E"/>
    <w:rsid w:val="00AD140F"/>
    <w:rsid w:val="00AD2E09"/>
    <w:rsid w:val="00AD311B"/>
    <w:rsid w:val="00AD553D"/>
    <w:rsid w:val="00AD65A2"/>
    <w:rsid w:val="00AD6E71"/>
    <w:rsid w:val="00AE2AC4"/>
    <w:rsid w:val="00AF07D3"/>
    <w:rsid w:val="00AF2127"/>
    <w:rsid w:val="00AF4B94"/>
    <w:rsid w:val="00AF4D07"/>
    <w:rsid w:val="00AF4EB3"/>
    <w:rsid w:val="00AF5B87"/>
    <w:rsid w:val="00AF74A2"/>
    <w:rsid w:val="00B00F23"/>
    <w:rsid w:val="00B050EE"/>
    <w:rsid w:val="00B058BD"/>
    <w:rsid w:val="00B05CA4"/>
    <w:rsid w:val="00B1020B"/>
    <w:rsid w:val="00B10476"/>
    <w:rsid w:val="00B119DA"/>
    <w:rsid w:val="00B11EA7"/>
    <w:rsid w:val="00B17BC9"/>
    <w:rsid w:val="00B214D2"/>
    <w:rsid w:val="00B21511"/>
    <w:rsid w:val="00B250F1"/>
    <w:rsid w:val="00B2601A"/>
    <w:rsid w:val="00B30605"/>
    <w:rsid w:val="00B34145"/>
    <w:rsid w:val="00B344A9"/>
    <w:rsid w:val="00B36064"/>
    <w:rsid w:val="00B3633D"/>
    <w:rsid w:val="00B41C23"/>
    <w:rsid w:val="00B46949"/>
    <w:rsid w:val="00B510E0"/>
    <w:rsid w:val="00B5188D"/>
    <w:rsid w:val="00B519F2"/>
    <w:rsid w:val="00B54F85"/>
    <w:rsid w:val="00B60263"/>
    <w:rsid w:val="00B6073E"/>
    <w:rsid w:val="00B60EDB"/>
    <w:rsid w:val="00B61EDB"/>
    <w:rsid w:val="00B624A2"/>
    <w:rsid w:val="00B6271F"/>
    <w:rsid w:val="00B64A62"/>
    <w:rsid w:val="00B65C49"/>
    <w:rsid w:val="00B66571"/>
    <w:rsid w:val="00B67697"/>
    <w:rsid w:val="00B67D58"/>
    <w:rsid w:val="00B71F86"/>
    <w:rsid w:val="00B73363"/>
    <w:rsid w:val="00B735AD"/>
    <w:rsid w:val="00B740A7"/>
    <w:rsid w:val="00B747E4"/>
    <w:rsid w:val="00B76926"/>
    <w:rsid w:val="00B77349"/>
    <w:rsid w:val="00B77D41"/>
    <w:rsid w:val="00B77ECD"/>
    <w:rsid w:val="00B82AA0"/>
    <w:rsid w:val="00B87D50"/>
    <w:rsid w:val="00B96EE0"/>
    <w:rsid w:val="00B977E1"/>
    <w:rsid w:val="00BA1900"/>
    <w:rsid w:val="00BA32DC"/>
    <w:rsid w:val="00BA542A"/>
    <w:rsid w:val="00BA600A"/>
    <w:rsid w:val="00BB0160"/>
    <w:rsid w:val="00BB1191"/>
    <w:rsid w:val="00BB28A4"/>
    <w:rsid w:val="00BB30F7"/>
    <w:rsid w:val="00BB4EED"/>
    <w:rsid w:val="00BB760D"/>
    <w:rsid w:val="00BB77A1"/>
    <w:rsid w:val="00BC0976"/>
    <w:rsid w:val="00BC4BFD"/>
    <w:rsid w:val="00BC64DB"/>
    <w:rsid w:val="00BC6BA2"/>
    <w:rsid w:val="00BD0FE2"/>
    <w:rsid w:val="00BD4F77"/>
    <w:rsid w:val="00BD66BD"/>
    <w:rsid w:val="00BD701F"/>
    <w:rsid w:val="00BE1A9F"/>
    <w:rsid w:val="00BE3A96"/>
    <w:rsid w:val="00BE4CB5"/>
    <w:rsid w:val="00BF00F6"/>
    <w:rsid w:val="00BF145A"/>
    <w:rsid w:val="00BF59B5"/>
    <w:rsid w:val="00BF5C87"/>
    <w:rsid w:val="00C00709"/>
    <w:rsid w:val="00C00852"/>
    <w:rsid w:val="00C008BD"/>
    <w:rsid w:val="00C039C2"/>
    <w:rsid w:val="00C03B0A"/>
    <w:rsid w:val="00C04EA6"/>
    <w:rsid w:val="00C06B68"/>
    <w:rsid w:val="00C118AC"/>
    <w:rsid w:val="00C14F5F"/>
    <w:rsid w:val="00C154A6"/>
    <w:rsid w:val="00C168D7"/>
    <w:rsid w:val="00C1747D"/>
    <w:rsid w:val="00C17C65"/>
    <w:rsid w:val="00C201AB"/>
    <w:rsid w:val="00C21924"/>
    <w:rsid w:val="00C226DE"/>
    <w:rsid w:val="00C22D2C"/>
    <w:rsid w:val="00C24881"/>
    <w:rsid w:val="00C312FA"/>
    <w:rsid w:val="00C31F44"/>
    <w:rsid w:val="00C33295"/>
    <w:rsid w:val="00C34D8D"/>
    <w:rsid w:val="00C4052C"/>
    <w:rsid w:val="00C43DF1"/>
    <w:rsid w:val="00C45382"/>
    <w:rsid w:val="00C45C99"/>
    <w:rsid w:val="00C45FB2"/>
    <w:rsid w:val="00C467DA"/>
    <w:rsid w:val="00C46F94"/>
    <w:rsid w:val="00C47226"/>
    <w:rsid w:val="00C475C6"/>
    <w:rsid w:val="00C50DFC"/>
    <w:rsid w:val="00C52EEE"/>
    <w:rsid w:val="00C53810"/>
    <w:rsid w:val="00C541A9"/>
    <w:rsid w:val="00C553BC"/>
    <w:rsid w:val="00C56B19"/>
    <w:rsid w:val="00C56FC8"/>
    <w:rsid w:val="00C60DB5"/>
    <w:rsid w:val="00C614C7"/>
    <w:rsid w:val="00C705C9"/>
    <w:rsid w:val="00C71CBE"/>
    <w:rsid w:val="00C72A6E"/>
    <w:rsid w:val="00C76361"/>
    <w:rsid w:val="00C81D56"/>
    <w:rsid w:val="00C824BA"/>
    <w:rsid w:val="00C82A52"/>
    <w:rsid w:val="00C85205"/>
    <w:rsid w:val="00C860E3"/>
    <w:rsid w:val="00C8715D"/>
    <w:rsid w:val="00C8754C"/>
    <w:rsid w:val="00CA30C4"/>
    <w:rsid w:val="00CA4293"/>
    <w:rsid w:val="00CB180E"/>
    <w:rsid w:val="00CB1CA0"/>
    <w:rsid w:val="00CB42C4"/>
    <w:rsid w:val="00CB4F0B"/>
    <w:rsid w:val="00CB513C"/>
    <w:rsid w:val="00CB5443"/>
    <w:rsid w:val="00CB5A42"/>
    <w:rsid w:val="00CB5D08"/>
    <w:rsid w:val="00CB7C1D"/>
    <w:rsid w:val="00CB7DB2"/>
    <w:rsid w:val="00CC0A6B"/>
    <w:rsid w:val="00CC286F"/>
    <w:rsid w:val="00CC3506"/>
    <w:rsid w:val="00CC3F6F"/>
    <w:rsid w:val="00CC7BCF"/>
    <w:rsid w:val="00CD03BE"/>
    <w:rsid w:val="00CD08F5"/>
    <w:rsid w:val="00CD3A0B"/>
    <w:rsid w:val="00CD76E2"/>
    <w:rsid w:val="00CE0F8B"/>
    <w:rsid w:val="00CE2B8C"/>
    <w:rsid w:val="00CE4E92"/>
    <w:rsid w:val="00CF0DDD"/>
    <w:rsid w:val="00CF0E87"/>
    <w:rsid w:val="00CF646A"/>
    <w:rsid w:val="00D00904"/>
    <w:rsid w:val="00D0203E"/>
    <w:rsid w:val="00D0302E"/>
    <w:rsid w:val="00D0403E"/>
    <w:rsid w:val="00D072CB"/>
    <w:rsid w:val="00D139D9"/>
    <w:rsid w:val="00D13C7B"/>
    <w:rsid w:val="00D14493"/>
    <w:rsid w:val="00D16EF6"/>
    <w:rsid w:val="00D2231C"/>
    <w:rsid w:val="00D24E2F"/>
    <w:rsid w:val="00D26BDD"/>
    <w:rsid w:val="00D272A4"/>
    <w:rsid w:val="00D3140E"/>
    <w:rsid w:val="00D31749"/>
    <w:rsid w:val="00D345DE"/>
    <w:rsid w:val="00D363BD"/>
    <w:rsid w:val="00D36B10"/>
    <w:rsid w:val="00D37BCE"/>
    <w:rsid w:val="00D41E89"/>
    <w:rsid w:val="00D422D9"/>
    <w:rsid w:val="00D443B3"/>
    <w:rsid w:val="00D447B3"/>
    <w:rsid w:val="00D44A7E"/>
    <w:rsid w:val="00D46166"/>
    <w:rsid w:val="00D47D7C"/>
    <w:rsid w:val="00D50AEA"/>
    <w:rsid w:val="00D5243A"/>
    <w:rsid w:val="00D52A80"/>
    <w:rsid w:val="00D53C1A"/>
    <w:rsid w:val="00D53EB2"/>
    <w:rsid w:val="00D558CF"/>
    <w:rsid w:val="00D5594E"/>
    <w:rsid w:val="00D55E3E"/>
    <w:rsid w:val="00D56694"/>
    <w:rsid w:val="00D61170"/>
    <w:rsid w:val="00D61690"/>
    <w:rsid w:val="00D61FA0"/>
    <w:rsid w:val="00D627C5"/>
    <w:rsid w:val="00D66180"/>
    <w:rsid w:val="00D663C2"/>
    <w:rsid w:val="00D66C9E"/>
    <w:rsid w:val="00D7171C"/>
    <w:rsid w:val="00D71D9C"/>
    <w:rsid w:val="00D71E67"/>
    <w:rsid w:val="00D73E97"/>
    <w:rsid w:val="00D807C1"/>
    <w:rsid w:val="00D81E11"/>
    <w:rsid w:val="00D82D13"/>
    <w:rsid w:val="00D84157"/>
    <w:rsid w:val="00D85A3E"/>
    <w:rsid w:val="00D91FA7"/>
    <w:rsid w:val="00D9213C"/>
    <w:rsid w:val="00D963B6"/>
    <w:rsid w:val="00DA09C3"/>
    <w:rsid w:val="00DA422C"/>
    <w:rsid w:val="00DA4F7D"/>
    <w:rsid w:val="00DA53F7"/>
    <w:rsid w:val="00DB268B"/>
    <w:rsid w:val="00DB3DDD"/>
    <w:rsid w:val="00DB439E"/>
    <w:rsid w:val="00DB4ACD"/>
    <w:rsid w:val="00DB57C2"/>
    <w:rsid w:val="00DB5C37"/>
    <w:rsid w:val="00DB788B"/>
    <w:rsid w:val="00DC10DA"/>
    <w:rsid w:val="00DC169E"/>
    <w:rsid w:val="00DC2F4B"/>
    <w:rsid w:val="00DC2F6C"/>
    <w:rsid w:val="00DC35C7"/>
    <w:rsid w:val="00DC47BE"/>
    <w:rsid w:val="00DC5840"/>
    <w:rsid w:val="00DC6182"/>
    <w:rsid w:val="00DC75C9"/>
    <w:rsid w:val="00DD1229"/>
    <w:rsid w:val="00DD1968"/>
    <w:rsid w:val="00DD19AF"/>
    <w:rsid w:val="00DE3A63"/>
    <w:rsid w:val="00DE72AE"/>
    <w:rsid w:val="00DF049E"/>
    <w:rsid w:val="00DF3344"/>
    <w:rsid w:val="00DF6FC3"/>
    <w:rsid w:val="00E01884"/>
    <w:rsid w:val="00E03225"/>
    <w:rsid w:val="00E03BAD"/>
    <w:rsid w:val="00E03BF0"/>
    <w:rsid w:val="00E04557"/>
    <w:rsid w:val="00E05DD1"/>
    <w:rsid w:val="00E07169"/>
    <w:rsid w:val="00E137AD"/>
    <w:rsid w:val="00E16CDC"/>
    <w:rsid w:val="00E17326"/>
    <w:rsid w:val="00E17389"/>
    <w:rsid w:val="00E17845"/>
    <w:rsid w:val="00E22520"/>
    <w:rsid w:val="00E228C7"/>
    <w:rsid w:val="00E23DC4"/>
    <w:rsid w:val="00E2459D"/>
    <w:rsid w:val="00E276D4"/>
    <w:rsid w:val="00E27998"/>
    <w:rsid w:val="00E27A6F"/>
    <w:rsid w:val="00E27B05"/>
    <w:rsid w:val="00E3022F"/>
    <w:rsid w:val="00E3220F"/>
    <w:rsid w:val="00E326F5"/>
    <w:rsid w:val="00E33391"/>
    <w:rsid w:val="00E352B7"/>
    <w:rsid w:val="00E370F7"/>
    <w:rsid w:val="00E406E4"/>
    <w:rsid w:val="00E44B07"/>
    <w:rsid w:val="00E50457"/>
    <w:rsid w:val="00E509A3"/>
    <w:rsid w:val="00E51013"/>
    <w:rsid w:val="00E6051A"/>
    <w:rsid w:val="00E62B3B"/>
    <w:rsid w:val="00E74C1A"/>
    <w:rsid w:val="00E760DD"/>
    <w:rsid w:val="00E7654B"/>
    <w:rsid w:val="00E81E1C"/>
    <w:rsid w:val="00E84821"/>
    <w:rsid w:val="00E854A5"/>
    <w:rsid w:val="00E85AD2"/>
    <w:rsid w:val="00E87951"/>
    <w:rsid w:val="00E963EB"/>
    <w:rsid w:val="00EA093F"/>
    <w:rsid w:val="00EA1885"/>
    <w:rsid w:val="00EA6B7D"/>
    <w:rsid w:val="00EA70FE"/>
    <w:rsid w:val="00EB35C0"/>
    <w:rsid w:val="00EB3BBE"/>
    <w:rsid w:val="00EB5A60"/>
    <w:rsid w:val="00ED5119"/>
    <w:rsid w:val="00ED77AB"/>
    <w:rsid w:val="00EE0656"/>
    <w:rsid w:val="00EE2D5D"/>
    <w:rsid w:val="00EE337F"/>
    <w:rsid w:val="00EF3025"/>
    <w:rsid w:val="00EF4E6D"/>
    <w:rsid w:val="00EF56A3"/>
    <w:rsid w:val="00EF56B9"/>
    <w:rsid w:val="00EF75CA"/>
    <w:rsid w:val="00F0037A"/>
    <w:rsid w:val="00F0055D"/>
    <w:rsid w:val="00F01B7D"/>
    <w:rsid w:val="00F01CAF"/>
    <w:rsid w:val="00F02E73"/>
    <w:rsid w:val="00F05DFE"/>
    <w:rsid w:val="00F062ED"/>
    <w:rsid w:val="00F065BC"/>
    <w:rsid w:val="00F10AA8"/>
    <w:rsid w:val="00F11696"/>
    <w:rsid w:val="00F12B62"/>
    <w:rsid w:val="00F12CA3"/>
    <w:rsid w:val="00F1368E"/>
    <w:rsid w:val="00F1433B"/>
    <w:rsid w:val="00F16611"/>
    <w:rsid w:val="00F17ABB"/>
    <w:rsid w:val="00F20C2C"/>
    <w:rsid w:val="00F2101D"/>
    <w:rsid w:val="00F23084"/>
    <w:rsid w:val="00F23303"/>
    <w:rsid w:val="00F2609A"/>
    <w:rsid w:val="00F26D24"/>
    <w:rsid w:val="00F3131C"/>
    <w:rsid w:val="00F31447"/>
    <w:rsid w:val="00F31E39"/>
    <w:rsid w:val="00F37811"/>
    <w:rsid w:val="00F4070C"/>
    <w:rsid w:val="00F408DC"/>
    <w:rsid w:val="00F42B9C"/>
    <w:rsid w:val="00F438F7"/>
    <w:rsid w:val="00F45BEE"/>
    <w:rsid w:val="00F4657A"/>
    <w:rsid w:val="00F50E0A"/>
    <w:rsid w:val="00F51832"/>
    <w:rsid w:val="00F53CDD"/>
    <w:rsid w:val="00F60C98"/>
    <w:rsid w:val="00F60CC0"/>
    <w:rsid w:val="00F61D60"/>
    <w:rsid w:val="00F67F08"/>
    <w:rsid w:val="00F70A93"/>
    <w:rsid w:val="00F71448"/>
    <w:rsid w:val="00F716AA"/>
    <w:rsid w:val="00F719F4"/>
    <w:rsid w:val="00F73BBE"/>
    <w:rsid w:val="00F759E5"/>
    <w:rsid w:val="00F75D1F"/>
    <w:rsid w:val="00F75DD2"/>
    <w:rsid w:val="00F7783D"/>
    <w:rsid w:val="00F8228D"/>
    <w:rsid w:val="00F85FAA"/>
    <w:rsid w:val="00F86821"/>
    <w:rsid w:val="00F92677"/>
    <w:rsid w:val="00F92871"/>
    <w:rsid w:val="00F92D12"/>
    <w:rsid w:val="00F94183"/>
    <w:rsid w:val="00F95070"/>
    <w:rsid w:val="00F978A3"/>
    <w:rsid w:val="00FA111F"/>
    <w:rsid w:val="00FA11FA"/>
    <w:rsid w:val="00FA1DB0"/>
    <w:rsid w:val="00FB1B21"/>
    <w:rsid w:val="00FB1CA7"/>
    <w:rsid w:val="00FB2143"/>
    <w:rsid w:val="00FB2C36"/>
    <w:rsid w:val="00FB56D7"/>
    <w:rsid w:val="00FB6DEE"/>
    <w:rsid w:val="00FB7352"/>
    <w:rsid w:val="00FC1722"/>
    <w:rsid w:val="00FC21A1"/>
    <w:rsid w:val="00FC2A29"/>
    <w:rsid w:val="00FC2C16"/>
    <w:rsid w:val="00FC34B4"/>
    <w:rsid w:val="00FC7075"/>
    <w:rsid w:val="00FC7495"/>
    <w:rsid w:val="00FD2CD8"/>
    <w:rsid w:val="00FD34D2"/>
    <w:rsid w:val="00FE0379"/>
    <w:rsid w:val="00FE3127"/>
    <w:rsid w:val="00FE6E57"/>
    <w:rsid w:val="00FE752C"/>
    <w:rsid w:val="00FE7DC6"/>
    <w:rsid w:val="00FF2A49"/>
    <w:rsid w:val="00FF38F1"/>
    <w:rsid w:val="00FF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23FFF"/>
  <w15:chartTrackingRefBased/>
  <w15:docId w15:val="{897ED12F-FF81-4BDD-904F-7716DE5C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3AC"/>
    <w:rPr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952695"/>
    <w:pPr>
      <w:keepNext/>
      <w:keepLines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1690"/>
    <w:pPr>
      <w:spacing w:line="240" w:lineRule="auto"/>
      <w:outlineLvl w:val="1"/>
    </w:pPr>
    <w:rPr>
      <w:i/>
      <w:i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0A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5C6F6C"/>
    <w:rPr>
      <w:rFonts w:ascii="Times New Roman" w:eastAsiaTheme="majorEastAsia" w:hAnsi="Times New Roman" w:cstheme="majorBidi"/>
      <w:b/>
      <w:sz w:val="28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52695"/>
    <w:pPr>
      <w:spacing w:line="480" w:lineRule="auto"/>
      <w:ind w:left="720" w:hanging="720"/>
    </w:pPr>
  </w:style>
  <w:style w:type="character" w:customStyle="1" w:styleId="HeadingChar">
    <w:name w:val="Heading Char"/>
    <w:basedOn w:val="DefaultParagraphFont"/>
    <w:link w:val="Heading"/>
    <w:locked/>
    <w:rsid w:val="00662C60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Heading">
    <w:name w:val="Heading"/>
    <w:basedOn w:val="Heading1"/>
    <w:next w:val="Normal"/>
    <w:link w:val="HeadingChar"/>
    <w:qFormat/>
    <w:rsid w:val="00662C60"/>
    <w:pPr>
      <w:jc w:val="left"/>
    </w:pPr>
  </w:style>
  <w:style w:type="paragraph" w:styleId="ListParagraph">
    <w:name w:val="List Paragraph"/>
    <w:basedOn w:val="Normal"/>
    <w:uiPriority w:val="34"/>
    <w:qFormat/>
    <w:rsid w:val="0095269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116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116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nhideWhenUsed/>
    <w:rsid w:val="000A116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0A116A"/>
    <w:rPr>
      <w:rFonts w:ascii="Times New Roman" w:hAnsi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61690"/>
    <w:rPr>
      <w:rFonts w:ascii="Times New Roman" w:hAnsi="Times New Roman"/>
      <w:i/>
      <w:iCs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3600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B7C0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7C0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22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22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472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722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7226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0C7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0C78"/>
    <w:rPr>
      <w:rFonts w:ascii="Times New Roman" w:hAnsi="Times New Roman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1167"/>
    <w:rPr>
      <w:i/>
      <w:iCs/>
    </w:rPr>
  </w:style>
  <w:style w:type="paragraph" w:styleId="NoSpacing">
    <w:name w:val="No Spacing"/>
    <w:uiPriority w:val="2"/>
    <w:qFormat/>
    <w:rsid w:val="00E370F7"/>
    <w:pPr>
      <w:spacing w:after="0" w:line="240" w:lineRule="auto"/>
      <w:ind w:firstLine="720"/>
    </w:pPr>
    <w:rPr>
      <w:rFonts w:ascii="Times New Roman" w:hAnsi="Times New Roman"/>
      <w:sz w:val="24"/>
    </w:rPr>
  </w:style>
  <w:style w:type="paragraph" w:styleId="BodyText">
    <w:name w:val="Body Text"/>
    <w:basedOn w:val="Normal"/>
    <w:link w:val="BodyTextChar"/>
    <w:semiHidden/>
    <w:rsid w:val="00630A3B"/>
    <w:pPr>
      <w:spacing w:line="240" w:lineRule="auto"/>
    </w:pPr>
    <w:rPr>
      <w:rFonts w:eastAsia="Times New Roman" w:cs="Times New Roman"/>
      <w:b/>
      <w:bCs/>
      <w:sz w:val="36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630A3B"/>
    <w:rPr>
      <w:rFonts w:ascii="Times New Roman" w:eastAsia="Times New Roman" w:hAnsi="Times New Roman" w:cs="Times New Roman"/>
      <w:b/>
      <w:bCs/>
      <w:sz w:val="36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7503A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503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73527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7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37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4372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56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9948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9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59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41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20075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1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75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8271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82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9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4160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72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2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0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71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7552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91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52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43449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5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62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32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5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8233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77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8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93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8212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64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70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22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3634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1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2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9116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2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1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11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01585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8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5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741896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20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61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5381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10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9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3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9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38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4388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2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70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7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850">
          <w:marLeft w:val="0"/>
          <w:marRight w:val="108"/>
          <w:marTop w:val="18"/>
          <w:marBottom w:val="10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9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0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08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08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ssetstore.unity.com/packages/3d/props/furniture/hdrp-furniture-pack-153946" TargetMode="External"/><Relationship Id="rId18" Type="http://schemas.openxmlformats.org/officeDocument/2006/relationships/hyperlink" Target="https://assetstore.unity.com/packages/tools/modeling/mesh-combine-studio-2-101956" TargetMode="External"/><Relationship Id="rId26" Type="http://schemas.openxmlformats.org/officeDocument/2006/relationships/hyperlink" Target="https://assetstore.unity.com/packages/3d/simple-sky-cartoon-assets-42373" TargetMode="External"/><Relationship Id="rId39" Type="http://schemas.openxmlformats.org/officeDocument/2006/relationships/hyperlink" Target="https://github.com/ValveSoftware/openvr/wiki/API-Documentation" TargetMode="External"/><Relationship Id="rId21" Type="http://schemas.openxmlformats.org/officeDocument/2006/relationships/hyperlink" Target="https://assetstore.unity.com/packages/3d/props/interior/paintings-free-44185" TargetMode="External"/><Relationship Id="rId34" Type="http://schemas.openxmlformats.org/officeDocument/2006/relationships/hyperlink" Target="https://www.rawpixel.com/image/3069746/free-illustration-image-women-art-abstract-antique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assetstore.unity.com/packages/tools/particles-effects/magic-mirror-lite-reflection-for-unity-34824" TargetMode="External"/><Relationship Id="rId20" Type="http://schemas.openxmlformats.org/officeDocument/2006/relationships/hyperlink" Target="https://assetstore.unity.com/packages/3d/props/furniture/office-room-furniture-70884" TargetMode="External"/><Relationship Id="rId29" Type="http://schemas.openxmlformats.org/officeDocument/2006/relationships/hyperlink" Target="https://assetstore.unity.com/packages/3d/props/electronics/tablet-based-single-camera-system-167401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ssetstore.unity.com/packages/3d/props/interior/door-free-pack-aferar-148411" TargetMode="External"/><Relationship Id="rId24" Type="http://schemas.openxmlformats.org/officeDocument/2006/relationships/hyperlink" Target="https://assetstore.unity.com/packages/templates/tutorials/realtime-painting-33506" TargetMode="External"/><Relationship Id="rId32" Type="http://schemas.openxmlformats.org/officeDocument/2006/relationships/hyperlink" Target="https://assetstore.unity.com/packages/2d/textures-materials/wood/wood-pattern-material-170794" TargetMode="External"/><Relationship Id="rId37" Type="http://schemas.openxmlformats.org/officeDocument/2006/relationships/hyperlink" Target="https://www.rawpixel.com/image/547292/monet-woman-painting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ssetstore.unity.com/packages/3d/environments/low-poly-office-props-lite-131438" TargetMode="External"/><Relationship Id="rId23" Type="http://schemas.openxmlformats.org/officeDocument/2006/relationships/hyperlink" Target="https://assetstore.unity.com/packages/3d/props/exterior/polygon-prototype-low-poly-3d-art-by-synty-137126" TargetMode="External"/><Relationship Id="rId28" Type="http://schemas.openxmlformats.org/officeDocument/2006/relationships/hyperlink" Target="https://assetstore.unity.com/packages/3d/vehicles/land/sports-car-model-and-shader-15813" TargetMode="External"/><Relationship Id="rId36" Type="http://schemas.openxmlformats.org/officeDocument/2006/relationships/hyperlink" Target="https://www.rawpixel.com/image/495947/free-illustration-image-william-morris-pattern-floral-patterns" TargetMode="External"/><Relationship Id="rId10" Type="http://schemas.openxmlformats.org/officeDocument/2006/relationships/hyperlink" Target="https://assetstore.unity.com/packages/3d/props/furniture/colorable-office-chair-104874" TargetMode="External"/><Relationship Id="rId19" Type="http://schemas.openxmlformats.org/officeDocument/2006/relationships/hyperlink" Target="https://assetstore.unity.com/packages/3d/props/furniture/modern-minimalist-sofa-136398" TargetMode="External"/><Relationship Id="rId31" Type="http://schemas.openxmlformats.org/officeDocument/2006/relationships/hyperlink" Target="https://assetstore.unity.com/packages/2d/textures-materials/wood/wooden-floor-materials-15056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setstore.unity.com/packages/tools/gui/clean-settings-ui-65588" TargetMode="External"/><Relationship Id="rId14" Type="http://schemas.openxmlformats.org/officeDocument/2006/relationships/hyperlink" Target="https://assetstore.unity.com/packages/3d/props/interior/interior-props-pack-asset-86452" TargetMode="External"/><Relationship Id="rId22" Type="http://schemas.openxmlformats.org/officeDocument/2006/relationships/hyperlink" Target="https://assetstore.unity.com/packages/3d/props/furniture/pictures-mini-pack-194762" TargetMode="External"/><Relationship Id="rId27" Type="http://schemas.openxmlformats.org/officeDocument/2006/relationships/hyperlink" Target="https://assetstore.unity.com/packages/3d/environments/snaps-prototype-office-137490" TargetMode="External"/><Relationship Id="rId30" Type="http://schemas.openxmlformats.org/officeDocument/2006/relationships/hyperlink" Target="https://assetstore.unity.com/packages/3d/environments/winter-forest-environment-138452" TargetMode="External"/><Relationship Id="rId35" Type="http://schemas.openxmlformats.org/officeDocument/2006/relationships/hyperlink" Target="https://www.rawpixel.com/image/2466552/free-illustration-image-pattern-william-morris-botanical" TargetMode="External"/><Relationship Id="rId8" Type="http://schemas.openxmlformats.org/officeDocument/2006/relationships/hyperlink" Target="https://assetstore.unity.com/packages/3d/animations/basic-motions-free-154271" TargetMode="External"/><Relationship Id="rId3" Type="http://schemas.openxmlformats.org/officeDocument/2006/relationships/styles" Target="styles.xml"/><Relationship Id="rId12" Type="http://schemas.openxmlformats.org/officeDocument/2006/relationships/hyperlink" Target="https://assetstore.unity.com/packages/3d/animations/everyday-motion-pack-free-115067" TargetMode="External"/><Relationship Id="rId17" Type="http://schemas.openxmlformats.org/officeDocument/2006/relationships/hyperlink" Target="https://assetstore.unity.com/packages/tools/terrain/mcs-caves-overhangs-144413" TargetMode="External"/><Relationship Id="rId25" Type="http://schemas.openxmlformats.org/officeDocument/2006/relationships/hyperlink" Target="https://assetstore.unity.com/packages/3d/vehicles/land/simple-low-poly-sports-car-90186" TargetMode="External"/><Relationship Id="rId33" Type="http://schemas.openxmlformats.org/officeDocument/2006/relationships/hyperlink" Target="https://assetstore.unity.com/packages/2d/textures-materials/wood/yughues-free-wooden-floor-materials-13213" TargetMode="External"/><Relationship Id="rId38" Type="http://schemas.openxmlformats.org/officeDocument/2006/relationships/hyperlink" Target="https://developer.oculus.com/licenses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nke\Documents\Custom%20Office%20Templates\Academic%20Updat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DF4FAB-F211-4132-837C-E8A7079A1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Academic Updated.dotx</Template>
  <TotalTime>70</TotalTime>
  <Pages>1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Mulvaney</dc:creator>
  <cp:keywords/>
  <dc:description/>
  <cp:lastModifiedBy>Patrick Seamus Mulvaney</cp:lastModifiedBy>
  <cp:revision>3</cp:revision>
  <cp:lastPrinted>2020-04-28T18:01:00Z</cp:lastPrinted>
  <dcterms:created xsi:type="dcterms:W3CDTF">2021-06-21T11:08:00Z</dcterms:created>
  <dcterms:modified xsi:type="dcterms:W3CDTF">2021-06-21T12:19:00Z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id="0LsgIxIB"/&gt;&lt;style id="http://www.zotero.org/styles/apa" locale="en-GB" hasBibliography="1" bibliographyStyleHasBeenSet="1"/&gt;&lt;prefs&gt;&lt;pref name="fieldType" value="Field"/&gt;&lt;pref name="automaticJourn</vt:lpwstr>
  </property>
  <property fmtid="{D5CDD505-2E9C-101B-9397-08002B2CF9AE}" pid="3" name="ZOTERO_PREF_2">
    <vt:lpwstr>alAbbreviations" value="true"/&gt;&lt;/prefs&gt;&lt;/data&gt;</vt:lpwstr>
  </property>
</Properties>
</file>